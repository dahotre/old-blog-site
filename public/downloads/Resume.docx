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318033" w14:textId="79B1B469" w:rsidR="008C503B" w:rsidRDefault="00BE4B14">
      <w:pPr>
        <w:pStyle w:val="Heading1"/>
      </w:pPr>
      <w:r>
        <w:t>E</w:t>
      </w:r>
      <w:r w:rsidR="00A5749B">
        <w:t>mployment</w:t>
      </w:r>
    </w:p>
    <w:p w14:paraId="6A0FFA51" w14:textId="44D3E6AD" w:rsidR="008C503B" w:rsidRDefault="00930EC4">
      <w:pPr>
        <w:pStyle w:val="Heading2"/>
      </w:pPr>
      <w:sdt>
        <w:sdtPr>
          <w:id w:val="9459739"/>
          <w:placeholder>
            <w:docPart w:val="D24BAF944A4AA941A0FCB554EDC11386"/>
          </w:placeholder>
        </w:sdtPr>
        <w:sdtEndPr/>
        <w:sdtContent>
          <w:r w:rsidR="00C67321">
            <w:t xml:space="preserve">Software Developer in Test - </w:t>
          </w:r>
          <w:r w:rsidR="00FE0405">
            <w:t>Overstock.com</w:t>
          </w:r>
          <w:r w:rsidR="00C67321">
            <w:t>, Salt Lake City</w:t>
          </w:r>
          <w:bookmarkStart w:id="0" w:name="_GoBack"/>
          <w:bookmarkEnd w:id="0"/>
        </w:sdtContent>
      </w:sdt>
      <w:r w:rsidR="00BE4B14">
        <w:tab/>
      </w:r>
      <w:r w:rsidR="00FE0405">
        <w:t>April 2011 - present</w:t>
      </w:r>
    </w:p>
    <w:sdt>
      <w:sdtPr>
        <w:id w:val="9459741"/>
        <w:placeholder>
          <w:docPart w:val="E132C65CB3B2E04BA8986C1665368109"/>
        </w:placeholder>
      </w:sdtPr>
      <w:sdtEndPr>
        <w:rPr>
          <w:b/>
          <w:bCs/>
        </w:rPr>
      </w:sdtEndPr>
      <w:sdtContent>
        <w:p w14:paraId="0202F4CF" w14:textId="60686CA5" w:rsidR="00FE0405" w:rsidRDefault="006E6BE9" w:rsidP="00FE0405">
          <w:pPr>
            <w:pStyle w:val="ListBullet"/>
          </w:pPr>
          <w:r>
            <w:t>Led automated testing effort for high impact webpages on Overstock.com that increased over 2% revenue</w:t>
          </w:r>
        </w:p>
        <w:p w14:paraId="2DDE539E" w14:textId="1ECE799E" w:rsidR="006E6BE9" w:rsidRDefault="006E6BE9" w:rsidP="006E6BE9">
          <w:pPr>
            <w:pStyle w:val="ListBullet"/>
          </w:pPr>
          <w:r>
            <w:t xml:space="preserve">Created and maintained </w:t>
          </w:r>
          <w:r w:rsidR="00FE0405" w:rsidRPr="00D4426E">
            <w:rPr>
              <w:b/>
            </w:rPr>
            <w:t>test plan</w:t>
          </w:r>
          <w:r w:rsidR="00FE0405">
            <w:t xml:space="preserve"> &amp; test metrics </w:t>
          </w:r>
          <w:r w:rsidR="001D101D">
            <w:t xml:space="preserve">for Integration Testing </w:t>
          </w:r>
          <w:r w:rsidR="00FE0405">
            <w:t xml:space="preserve">using </w:t>
          </w:r>
          <w:hyperlink r:id="rId8" w:history="1">
            <w:proofErr w:type="spellStart"/>
            <w:r w:rsidR="00FE0405" w:rsidRPr="00763D28">
              <w:rPr>
                <w:rStyle w:val="Hyperlink"/>
              </w:rPr>
              <w:t>Testlink</w:t>
            </w:r>
            <w:proofErr w:type="spellEnd"/>
          </w:hyperlink>
          <w:r w:rsidRPr="006E6BE9">
            <w:t xml:space="preserve"> </w:t>
          </w:r>
        </w:p>
        <w:p w14:paraId="46765495" w14:textId="14D8E8D2" w:rsidR="00763D28" w:rsidRDefault="006E6BE9" w:rsidP="006E6BE9">
          <w:pPr>
            <w:pStyle w:val="ListBullet"/>
          </w:pPr>
          <w:r>
            <w:t xml:space="preserve">Coordinated with business for requirements gathering and </w:t>
          </w:r>
          <w:r w:rsidRPr="00D4426E">
            <w:rPr>
              <w:b/>
            </w:rPr>
            <w:t>project planning</w:t>
          </w:r>
        </w:p>
        <w:p w14:paraId="040B131F" w14:textId="57185CDB" w:rsidR="001B31C1" w:rsidRDefault="001D101D" w:rsidP="006E6BE9">
          <w:pPr>
            <w:pStyle w:val="ListBullet"/>
          </w:pPr>
          <w:r>
            <w:t>Java d</w:t>
          </w:r>
          <w:r w:rsidR="00763D28">
            <w:t xml:space="preserve">evelopment </w:t>
          </w:r>
          <w:r>
            <w:t xml:space="preserve">utilizing technologies such as </w:t>
          </w:r>
          <w:r w:rsidRPr="00D4426E">
            <w:rPr>
              <w:b/>
            </w:rPr>
            <w:t>Hibernate</w:t>
          </w:r>
          <w:r>
            <w:t xml:space="preserve">, </w:t>
          </w:r>
          <w:hyperlink r:id="rId9" w:history="1">
            <w:proofErr w:type="spellStart"/>
            <w:r w:rsidR="00C67321" w:rsidRPr="001D101D">
              <w:rPr>
                <w:rStyle w:val="Hyperlink"/>
              </w:rPr>
              <w:t>Jamon</w:t>
            </w:r>
            <w:proofErr w:type="spellEnd"/>
            <w:r w:rsidR="00C67321" w:rsidRPr="001D101D">
              <w:rPr>
                <w:rStyle w:val="Hyperlink"/>
              </w:rPr>
              <w:t xml:space="preserve"> templates</w:t>
            </w:r>
          </w:hyperlink>
          <w:r w:rsidR="00C67321">
            <w:t xml:space="preserve"> as views</w:t>
          </w:r>
          <w:r w:rsidR="00FD6EEA">
            <w:t xml:space="preserve"> and </w:t>
          </w:r>
          <w:proofErr w:type="spellStart"/>
          <w:r w:rsidR="00FD6EEA">
            <w:t>Mockito</w:t>
          </w:r>
          <w:proofErr w:type="spellEnd"/>
          <w:r w:rsidR="00FD6EEA">
            <w:t xml:space="preserve"> &amp; </w:t>
          </w:r>
          <w:proofErr w:type="spellStart"/>
          <w:r w:rsidR="00FD6EEA">
            <w:t>JUnit</w:t>
          </w:r>
          <w:proofErr w:type="spellEnd"/>
          <w:r w:rsidR="00FD6EEA">
            <w:t xml:space="preserve"> for unit testing</w:t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Cs w:val="22"/>
        </w:rPr>
        <w:id w:val="9459797"/>
        <w:placeholder>
          <w:docPart w:val="E9AB59D0A0C4AE4AA6B2BE635849FCE5"/>
        </w:placeholder>
      </w:sdtPr>
      <w:sdtEndPr/>
      <w:sdtContent>
        <w:p w14:paraId="5BC4732E" w14:textId="46BE0D25" w:rsidR="00C67321" w:rsidRDefault="00930EC4" w:rsidP="00C67321">
          <w:pPr>
            <w:pStyle w:val="Heading2"/>
          </w:pPr>
          <w:sdt>
            <w:sdtPr>
              <w:id w:val="-1046294917"/>
              <w:placeholder>
                <w:docPart w:val="5D388E0D2157C740A331540237730E9C"/>
              </w:placeholder>
            </w:sdtPr>
            <w:sdtEndPr/>
            <w:sdtContent>
              <w:r w:rsidR="00C67321" w:rsidRPr="00C67321">
                <w:t xml:space="preserve">Software Development Intern </w:t>
              </w:r>
              <w:r w:rsidR="00C67321">
                <w:t xml:space="preserve">- </w:t>
              </w:r>
              <w:r w:rsidR="00C67321" w:rsidRPr="00C67321">
                <w:t>W</w:t>
              </w:r>
              <w:r w:rsidR="00C67321">
                <w:t>ebMD Health Services, Portland</w:t>
              </w:r>
              <w:r w:rsidR="00864500">
                <w:t xml:space="preserve"> (3 months)</w:t>
              </w:r>
            </w:sdtContent>
          </w:sdt>
          <w:r w:rsidR="00C67321">
            <w:tab/>
            <w:t>June 2010– September 2010</w:t>
          </w:r>
        </w:p>
        <w:sdt>
          <w:sdtPr>
            <w:id w:val="-1662231586"/>
            <w:placeholder>
              <w:docPart w:val="D8BE5AAC21495F47A7A2C1C395E7BA86"/>
            </w:placeholder>
          </w:sdtPr>
          <w:sdtEndPr>
            <w:rPr>
              <w:b/>
              <w:bCs/>
            </w:rPr>
          </w:sdtEndPr>
          <w:sdtContent>
            <w:p w14:paraId="05965646" w14:textId="77777777" w:rsidR="00CB6BB2" w:rsidRDefault="00CB6BB2" w:rsidP="00067E62">
              <w:pPr>
                <w:pStyle w:val="ListBullet"/>
              </w:pPr>
              <w:r>
                <w:t>Drove 3 internal w</w:t>
              </w:r>
              <w:r w:rsidR="00067E62" w:rsidRPr="00067E62">
                <w:t>eb</w:t>
              </w:r>
              <w:r>
                <w:t>-forms projects</w:t>
              </w:r>
              <w:r w:rsidR="00067E62" w:rsidRPr="00067E62">
                <w:t xml:space="preserve"> in C#</w:t>
              </w:r>
              <w:proofErr w:type="gramStart"/>
              <w:r w:rsidR="00067E62" w:rsidRPr="00067E62">
                <w:t>.NET</w:t>
              </w:r>
              <w:proofErr w:type="gramEnd"/>
              <w:r w:rsidR="00067E62" w:rsidRPr="00067E62">
                <w:t xml:space="preserve"> &amp; </w:t>
              </w:r>
              <w:proofErr w:type="spellStart"/>
              <w:r w:rsidR="00067E62" w:rsidRPr="00067E62">
                <w:t>JQuery</w:t>
              </w:r>
              <w:proofErr w:type="spellEnd"/>
              <w:r>
                <w:t xml:space="preserve"> with a team of interns that included 2 other software developer, 1 graphic designer &amp; 1 marketing intern</w:t>
              </w:r>
            </w:p>
            <w:p w14:paraId="1A83827B" w14:textId="38DC8182" w:rsidR="00067E62" w:rsidRDefault="00CB6BB2" w:rsidP="00067E62">
              <w:pPr>
                <w:pStyle w:val="ListBullet"/>
              </w:pPr>
              <w:r>
                <w:t>Conducted user experience testing, demo to the Vice President of Technology &amp; helped in requirements gathering and mockups</w:t>
              </w:r>
            </w:p>
          </w:sdtContent>
        </w:sdt>
        <w:p w14:paraId="711363F8" w14:textId="721C720B" w:rsidR="00FD6EEA" w:rsidRDefault="00067E62" w:rsidP="006E6BE9">
          <w:pPr>
            <w:pStyle w:val="ListBullet"/>
          </w:pPr>
          <w:r w:rsidRPr="00067E62">
            <w:t xml:space="preserve">Test Driven Development </w:t>
          </w:r>
          <w:r w:rsidRPr="00D4426E">
            <w:rPr>
              <w:b/>
            </w:rPr>
            <w:t>(TDD)</w:t>
          </w:r>
          <w:r w:rsidRPr="00067E62">
            <w:t xml:space="preserve"> using Rhino Mocks framework &amp; </w:t>
          </w:r>
          <w:proofErr w:type="spellStart"/>
          <w:r w:rsidRPr="00067E62">
            <w:t>NUnit</w:t>
          </w:r>
          <w:proofErr w:type="spellEnd"/>
          <w:r w:rsidRPr="00067E62">
            <w:t xml:space="preserve"> </w:t>
          </w:r>
        </w:p>
        <w:p w14:paraId="57A3E85A" w14:textId="7C5610C9" w:rsidR="00FD6EEA" w:rsidRDefault="00930EC4" w:rsidP="00FD6EEA">
          <w:pPr>
            <w:pStyle w:val="Heading2"/>
          </w:pPr>
          <w:sdt>
            <w:sdtPr>
              <w:id w:val="1834721339"/>
              <w:placeholder>
                <w:docPart w:val="6BD5E27DC055C74D91256125734F4CD6"/>
              </w:placeholder>
            </w:sdtPr>
            <w:sdtEndPr/>
            <w:sdtContent>
              <w:r w:rsidR="00FD6EEA" w:rsidRPr="00FD6EEA">
                <w:t>Assistant System Engineer</w:t>
              </w:r>
              <w:r w:rsidR="00FD6EEA">
                <w:t xml:space="preserve"> - </w:t>
              </w:r>
              <w:r w:rsidR="00FD6EEA" w:rsidRPr="00FD6EEA">
                <w:t>Tata C</w:t>
              </w:r>
              <w:r w:rsidR="00FD6EEA">
                <w:t>onsultancy Services Ltd, India</w:t>
              </w:r>
              <w:r w:rsidR="00864500">
                <w:t xml:space="preserve"> (2 years)</w:t>
              </w:r>
            </w:sdtContent>
          </w:sdt>
          <w:r w:rsidR="00FD6EEA">
            <w:tab/>
          </w:r>
          <w:r w:rsidR="00E96B1C">
            <w:t>August 2007</w:t>
          </w:r>
          <w:r w:rsidR="00FD6EEA">
            <w:t xml:space="preserve">– </w:t>
          </w:r>
          <w:r w:rsidR="00E96B1C">
            <w:t>August 2009</w:t>
          </w:r>
        </w:p>
      </w:sdtContent>
    </w:sdt>
    <w:p w14:paraId="0CCEEC27" w14:textId="7107484B" w:rsidR="001B31C1" w:rsidRDefault="009A2148" w:rsidP="001B31C1">
      <w:pPr>
        <w:pStyle w:val="ListBullet"/>
      </w:pPr>
      <w:r>
        <w:t>Manage team of 3 that was</w:t>
      </w:r>
      <w:r w:rsidR="001B31C1">
        <w:t xml:space="preserve"> responsible for the generation of critical </w:t>
      </w:r>
      <w:r w:rsidR="001B31C1" w:rsidRPr="00D4426E">
        <w:rPr>
          <w:b/>
        </w:rPr>
        <w:t>financial reports</w:t>
      </w:r>
      <w:r w:rsidR="001B31C1">
        <w:t xml:space="preserve"> </w:t>
      </w:r>
      <w:r w:rsidR="00D4426E">
        <w:t>&amp;</w:t>
      </w:r>
      <w:r w:rsidR="001B31C1">
        <w:t xml:space="preserve"> co-ordinate with clients</w:t>
      </w:r>
    </w:p>
    <w:p w14:paraId="794654D4" w14:textId="68D7CE4D" w:rsidR="001B31C1" w:rsidRDefault="001B31C1" w:rsidP="001B31C1">
      <w:pPr>
        <w:pStyle w:val="ListBullet"/>
      </w:pPr>
      <w:r>
        <w:t xml:space="preserve">Ensure healthy Operations of </w:t>
      </w:r>
      <w:r w:rsidRPr="00D4426E">
        <w:rPr>
          <w:b/>
        </w:rPr>
        <w:t>production servers</w:t>
      </w:r>
      <w:r w:rsidR="00D4426E">
        <w:t xml:space="preserve"> of State Bank In</w:t>
      </w:r>
      <w:r>
        <w:t>d</w:t>
      </w:r>
      <w:r w:rsidR="00D4426E">
        <w:t>i</w:t>
      </w:r>
      <w:r>
        <w:t xml:space="preserve">a by writing UNIX shell scripts and PL/SQL </w:t>
      </w:r>
    </w:p>
    <w:p w14:paraId="03FA64CC" w14:textId="35741AA7" w:rsidR="001B31C1" w:rsidRDefault="00BA2FE1" w:rsidP="001B31C1">
      <w:pPr>
        <w:pStyle w:val="ListBullet"/>
      </w:pPr>
      <w:r>
        <w:t xml:space="preserve">Perform DBA activities for CA </w:t>
      </w:r>
      <w:proofErr w:type="spellStart"/>
      <w:r w:rsidR="001B31C1">
        <w:t>Autosys</w:t>
      </w:r>
      <w:proofErr w:type="spellEnd"/>
      <w:r w:rsidR="001B31C1">
        <w:t xml:space="preserve"> server</w:t>
      </w:r>
      <w:r w:rsidR="001B31C1" w:rsidRPr="001B31C1">
        <w:t xml:space="preserve"> </w:t>
      </w:r>
    </w:p>
    <w:p w14:paraId="4E3ED4C6" w14:textId="77777777" w:rsidR="001B31C1" w:rsidRDefault="00930EC4" w:rsidP="001B31C1">
      <w:pPr>
        <w:pStyle w:val="Heading2"/>
      </w:pPr>
      <w:sdt>
        <w:sdtPr>
          <w:id w:val="9459744"/>
          <w:placeholder>
            <w:docPart w:val="988BCB0AEBCCE9409D20B591356E7C5E"/>
          </w:placeholder>
        </w:sdtPr>
        <w:sdtEndPr/>
        <w:sdtContent>
          <w:r w:rsidR="001B31C1" w:rsidRPr="00763D28">
            <w:t>Graduate Teaching Assistant</w:t>
          </w:r>
          <w:r w:rsidR="001B31C1">
            <w:t xml:space="preserve"> - Oregon State University (1.5 years)</w:t>
          </w:r>
        </w:sdtContent>
      </w:sdt>
      <w:r w:rsidR="001B31C1">
        <w:tab/>
        <w:t>September 2009 – March 2011</w:t>
      </w:r>
    </w:p>
    <w:p w14:paraId="5B759E73" w14:textId="77777777" w:rsidR="001B31C1" w:rsidRDefault="001B31C1" w:rsidP="001B31C1">
      <w:pPr>
        <w:pStyle w:val="ListBullet"/>
      </w:pPr>
      <w:r>
        <w:t xml:space="preserve">Courses: CS361 – </w:t>
      </w:r>
      <w:r w:rsidRPr="00D4426E">
        <w:rPr>
          <w:b/>
        </w:rPr>
        <w:t>Software Engineering</w:t>
      </w:r>
      <w:r>
        <w:t xml:space="preserve"> I and CS261 – Data Structures</w:t>
      </w:r>
    </w:p>
    <w:p w14:paraId="0F97D123" w14:textId="2DA79562" w:rsidR="001B31C1" w:rsidRDefault="001B31C1" w:rsidP="001B31C1">
      <w:pPr>
        <w:pStyle w:val="ListBullet"/>
      </w:pPr>
      <w:r w:rsidRPr="00763D28">
        <w:t>Conduct reci</w:t>
      </w:r>
      <w:r>
        <w:t>tations to t</w:t>
      </w:r>
      <w:r w:rsidRPr="00763D28">
        <w:t xml:space="preserve">each efficient ways to implement Data structures </w:t>
      </w:r>
      <w:r>
        <w:t>in</w:t>
      </w:r>
      <w:r w:rsidRPr="00763D28">
        <w:t xml:space="preserve"> C</w:t>
      </w:r>
    </w:p>
    <w:p w14:paraId="34230AE4" w14:textId="4D9A3C39" w:rsidR="0018752C" w:rsidRDefault="0018752C" w:rsidP="0018752C">
      <w:pPr>
        <w:pStyle w:val="Heading1"/>
      </w:pPr>
      <w:r>
        <w:t>Projects</w:t>
      </w:r>
    </w:p>
    <w:p w14:paraId="3F65A0AC" w14:textId="611D3BA7" w:rsidR="0018752C" w:rsidRDefault="00930EC4" w:rsidP="0018752C">
      <w:pPr>
        <w:pStyle w:val="Heading2"/>
      </w:pPr>
      <w:sdt>
        <w:sdtPr>
          <w:id w:val="1335427138"/>
          <w:placeholder>
            <w:docPart w:val="B0BA1501E7917D46B80E5E7E2569D620"/>
          </w:placeholder>
        </w:sdtPr>
        <w:sdtEndPr/>
        <w:sdtContent>
          <w:hyperlink r:id="rId10" w:history="1">
            <w:proofErr w:type="spellStart"/>
            <w:proofErr w:type="gramStart"/>
            <w:r w:rsidR="0018752C" w:rsidRPr="0018752C">
              <w:rPr>
                <w:rStyle w:val="Hyperlink"/>
              </w:rPr>
              <w:t>jTutors</w:t>
            </w:r>
            <w:proofErr w:type="spellEnd"/>
            <w:proofErr w:type="gramEnd"/>
            <w:r w:rsidR="0018752C" w:rsidRPr="0018752C">
              <w:rPr>
                <w:rStyle w:val="Hyperlink"/>
              </w:rPr>
              <w:t>: Web-based Intelligent Tutor for Java APIs</w:t>
            </w:r>
          </w:hyperlink>
        </w:sdtContent>
      </w:sdt>
      <w:r w:rsidR="0018752C">
        <w:tab/>
        <w:t>September 2010 – March 2011</w:t>
      </w:r>
    </w:p>
    <w:sdt>
      <w:sdtPr>
        <w:id w:val="986051459"/>
        <w:placeholder>
          <w:docPart w:val="68CE8687D03C454C898D8EDECAA4A66C"/>
        </w:placeholder>
      </w:sdtPr>
      <w:sdtEndPr>
        <w:rPr>
          <w:b/>
          <w:bCs/>
        </w:rPr>
      </w:sdtEndPr>
      <w:sdtContent>
        <w:p w14:paraId="729C0943" w14:textId="26B049E7" w:rsidR="0018752C" w:rsidRDefault="0018752C" w:rsidP="0018752C">
          <w:pPr>
            <w:pStyle w:val="ListBullet"/>
          </w:pPr>
          <w:r>
            <w:t xml:space="preserve">Devised the </w:t>
          </w:r>
          <w:r w:rsidRPr="00D4426E">
            <w:rPr>
              <w:b/>
            </w:rPr>
            <w:t>algorithm to judge releva</w:t>
          </w:r>
          <w:r w:rsidR="00201B36" w:rsidRPr="00D4426E">
            <w:rPr>
              <w:b/>
            </w:rPr>
            <w:t>nce</w:t>
          </w:r>
          <w:r w:rsidR="00201B36">
            <w:t xml:space="preserve"> of code examples</w:t>
          </w:r>
          <w:r w:rsidR="00D4426E">
            <w:t xml:space="preserve"> available on the web</w:t>
          </w:r>
          <w:r w:rsidR="00201B36">
            <w:t xml:space="preserve"> and highlight best practices recommended for any available Java API</w:t>
          </w:r>
        </w:p>
        <w:p w14:paraId="792C9B48" w14:textId="254E5D8E" w:rsidR="00201B36" w:rsidRDefault="00201B36" w:rsidP="0018752C">
          <w:pPr>
            <w:pStyle w:val="ListBullet"/>
          </w:pPr>
          <w:r>
            <w:t xml:space="preserve">Conducted </w:t>
          </w:r>
          <w:r w:rsidRPr="00D4426E">
            <w:rPr>
              <w:b/>
            </w:rPr>
            <w:t>user study</w:t>
          </w:r>
          <w:r>
            <w:t xml:space="preserve"> on students from </w:t>
          </w:r>
          <w:r w:rsidR="00D4426E">
            <w:t>the University and</w:t>
          </w:r>
          <w:r>
            <w:t xml:space="preserve"> applied Heuristic Assessment to evaluate the software</w:t>
          </w:r>
        </w:p>
        <w:p w14:paraId="28B44D33" w14:textId="66C6A8AD" w:rsidR="0018752C" w:rsidRDefault="00930EC4" w:rsidP="0018752C">
          <w:pPr>
            <w:pStyle w:val="Heading2"/>
          </w:pPr>
          <w:sdt>
            <w:sdtPr>
              <w:id w:val="968784496"/>
              <w:placeholder>
                <w:docPart w:val="834142179B074943AB7E429D3A37A2D8"/>
              </w:placeholder>
            </w:sdtPr>
            <w:sdtEndPr/>
            <w:sdtContent>
              <w:r w:rsidR="0018752C">
                <w:t xml:space="preserve">Website </w:t>
              </w:r>
              <w:hyperlink r:id="rId11" w:history="1">
                <w:r w:rsidR="0018752C" w:rsidRPr="009C78E2">
                  <w:rPr>
                    <w:rStyle w:val="Hyperlink"/>
                  </w:rPr>
                  <w:t>dahotre.com</w:t>
                </w:r>
              </w:hyperlink>
              <w:r w:rsidR="00C93C94">
                <w:t xml:space="preserve"> </w:t>
              </w:r>
            </w:sdtContent>
          </w:sdt>
          <w:r w:rsidR="0018752C">
            <w:tab/>
          </w:r>
          <w:r w:rsidR="007567B3">
            <w:t>May</w:t>
          </w:r>
          <w:r w:rsidR="0018752C">
            <w:t xml:space="preserve"> 2011 - present</w:t>
          </w:r>
        </w:p>
        <w:p w14:paraId="00A48E98" w14:textId="1A9575E7" w:rsidR="0018752C" w:rsidRDefault="0018752C" w:rsidP="0018752C">
          <w:pPr>
            <w:pStyle w:val="ListBullet"/>
          </w:pPr>
          <w:r>
            <w:t xml:space="preserve">Helped me to learn and practice various </w:t>
          </w:r>
          <w:r w:rsidRPr="00D4426E">
            <w:rPr>
              <w:b/>
            </w:rPr>
            <w:t>popular</w:t>
          </w:r>
          <w:r w:rsidR="00D4426E" w:rsidRPr="00D4426E">
            <w:rPr>
              <w:b/>
            </w:rPr>
            <w:t xml:space="preserve"> web services</w:t>
          </w:r>
          <w:r w:rsidR="00D4426E">
            <w:t>, APIs and latest I</w:t>
          </w:r>
          <w:r>
            <w:t xml:space="preserve">nternet trends such as integration with Facebook, SEO using RDF, Google </w:t>
          </w:r>
          <w:proofErr w:type="spellStart"/>
          <w:r>
            <w:t>Adsense</w:t>
          </w:r>
          <w:proofErr w:type="spellEnd"/>
          <w:r>
            <w:t>, Amazon.com Affiliates &amp; Recommendation engines</w:t>
          </w:r>
        </w:p>
        <w:p w14:paraId="6B747C5E" w14:textId="374F10C4" w:rsidR="00C93C94" w:rsidRDefault="00C93C94" w:rsidP="00C93C94">
          <w:pPr>
            <w:pStyle w:val="ListBullet"/>
          </w:pPr>
          <w:r>
            <w:t xml:space="preserve">Web development using </w:t>
          </w:r>
          <w:r w:rsidRPr="00D4426E">
            <w:rPr>
              <w:b/>
            </w:rPr>
            <w:t>Ruby on Rails</w:t>
          </w:r>
          <w:r>
            <w:t>, HTML</w:t>
          </w:r>
          <w:r w:rsidR="00D4426E">
            <w:t xml:space="preserve"> </w:t>
          </w:r>
          <w:r>
            <w:t>5, CSS</w:t>
          </w:r>
          <w:r w:rsidR="00D4426E">
            <w:t xml:space="preserve"> </w:t>
          </w:r>
          <w:r>
            <w:t xml:space="preserve">3, </w:t>
          </w:r>
          <w:proofErr w:type="spellStart"/>
          <w:r>
            <w:t>JQuery</w:t>
          </w:r>
          <w:proofErr w:type="spellEnd"/>
          <w:r>
            <w:t xml:space="preserve"> &amp; SQLite</w:t>
          </w:r>
        </w:p>
        <w:p w14:paraId="340DB720" w14:textId="77777777" w:rsidR="00D4426E" w:rsidRDefault="0018752C" w:rsidP="0018752C">
          <w:pPr>
            <w:pStyle w:val="ListBullet"/>
          </w:pPr>
          <w:r>
            <w:t>Systematic approach for development by utilizing Subversion (</w:t>
          </w:r>
          <w:hyperlink r:id="rId12" w:history="1">
            <w:r w:rsidRPr="00CE39A2">
              <w:rPr>
                <w:rStyle w:val="Hyperlink"/>
              </w:rPr>
              <w:t>svn.dahotre.com</w:t>
            </w:r>
          </w:hyperlink>
          <w:r>
            <w:t>)</w:t>
          </w:r>
          <w:r w:rsidR="00D4426E">
            <w:t xml:space="preserve"> and</w:t>
          </w:r>
          <w:r>
            <w:t xml:space="preserve"> feature planning in Scrumdo.com</w:t>
          </w:r>
        </w:p>
        <w:p w14:paraId="63B69203" w14:textId="135E3C96" w:rsidR="00D4426E" w:rsidRDefault="00D4426E" w:rsidP="00D4426E">
          <w:pPr>
            <w:pStyle w:val="Heading1"/>
          </w:pPr>
          <w:r>
            <w:lastRenderedPageBreak/>
            <w:t>Publications</w:t>
          </w:r>
        </w:p>
        <w:sdt>
          <w:sdtPr>
            <w:id w:val="-861122351"/>
            <w:placeholder>
              <w:docPart w:val="626053C25D5D5744AD7A4B8F7E5F1944"/>
            </w:placeholder>
          </w:sdtPr>
          <w:sdtEndPr/>
          <w:sdtContent>
            <w:p w14:paraId="127DEC86" w14:textId="00334004" w:rsidR="008914AE" w:rsidRPr="008914AE" w:rsidRDefault="008914AE" w:rsidP="008914AE">
              <w:pPr>
                <w:pStyle w:val="ListBullet"/>
                <w:rPr>
                  <w:rFonts w:ascii="Times" w:hAnsi="Times"/>
                  <w:szCs w:val="20"/>
                </w:rPr>
              </w:pPr>
              <w:r w:rsidRPr="008914AE">
                <w:rPr>
                  <w:shd w:val="clear" w:color="auto" w:fill="FFFFFF"/>
                </w:rPr>
                <w:t xml:space="preserve">A. Dahotre, V. </w:t>
              </w:r>
              <w:proofErr w:type="spellStart"/>
              <w:r w:rsidRPr="008914AE">
                <w:rPr>
                  <w:shd w:val="clear" w:color="auto" w:fill="FFFFFF"/>
                </w:rPr>
                <w:t>Krishnamoorthy</w:t>
              </w:r>
              <w:proofErr w:type="spellEnd"/>
              <w:r w:rsidRPr="008914AE">
                <w:rPr>
                  <w:shd w:val="clear" w:color="auto" w:fill="FFFFFF"/>
                </w:rPr>
                <w:t xml:space="preserve">, M. Corley, and C. </w:t>
              </w:r>
              <w:proofErr w:type="spellStart"/>
              <w:r w:rsidRPr="008914AE">
                <w:rPr>
                  <w:shd w:val="clear" w:color="auto" w:fill="FFFFFF"/>
                </w:rPr>
                <w:t>Scaffidi</w:t>
              </w:r>
              <w:proofErr w:type="spellEnd"/>
              <w:r w:rsidRPr="008914AE">
                <w:rPr>
                  <w:shd w:val="clear" w:color="auto" w:fill="FFFFFF"/>
                </w:rPr>
                <w:t>, Using intelligent tutors to enhance student learning of application programming interfaces. </w:t>
              </w:r>
              <w:r w:rsidRPr="008914AE">
                <w:rPr>
                  <w:i/>
                  <w:iCs/>
                  <w:shd w:val="clear" w:color="auto" w:fill="FFFFFF"/>
                </w:rPr>
                <w:t xml:space="preserve">J. </w:t>
              </w:r>
              <w:proofErr w:type="spellStart"/>
              <w:r w:rsidRPr="008914AE">
                <w:rPr>
                  <w:i/>
                  <w:iCs/>
                  <w:shd w:val="clear" w:color="auto" w:fill="FFFFFF"/>
                </w:rPr>
                <w:t>Comput</w:t>
              </w:r>
              <w:proofErr w:type="spellEnd"/>
              <w:r w:rsidRPr="008914AE">
                <w:rPr>
                  <w:i/>
                  <w:iCs/>
                  <w:shd w:val="clear" w:color="auto" w:fill="FFFFFF"/>
                </w:rPr>
                <w:t>. Sci. Coll.</w:t>
              </w:r>
              <w:r>
                <w:rPr>
                  <w:shd w:val="clear" w:color="auto" w:fill="FFFFFF"/>
                </w:rPr>
                <w:t> 27, October 2011</w:t>
              </w:r>
              <w:r w:rsidRPr="008914AE">
                <w:rPr>
                  <w:shd w:val="clear" w:color="auto" w:fill="FFFFFF"/>
                </w:rPr>
                <w:t>.</w:t>
              </w:r>
            </w:p>
            <w:p w14:paraId="44456630" w14:textId="492B86F0" w:rsidR="00D4426E" w:rsidRPr="00D4426E" w:rsidRDefault="00D4426E" w:rsidP="008914AE">
              <w:pPr>
                <w:pStyle w:val="ListBullet"/>
                <w:rPr>
                  <w:rFonts w:ascii="Times" w:hAnsi="Times"/>
                  <w:szCs w:val="20"/>
                </w:rPr>
              </w:pPr>
              <w:r w:rsidRPr="00D4426E">
                <w:t xml:space="preserve">A. Dahotre, Y. Zhang, and C. </w:t>
              </w:r>
              <w:proofErr w:type="spellStart"/>
              <w:r w:rsidRPr="00D4426E">
                <w:t>Scaffidi</w:t>
              </w:r>
              <w:proofErr w:type="spellEnd"/>
              <w:r w:rsidRPr="00D4426E">
                <w:t xml:space="preserve">. A Field Study of Animation Programming in the Wild, </w:t>
              </w:r>
              <w:r w:rsidRPr="008914AE">
                <w:rPr>
                  <w:i/>
                </w:rPr>
                <w:t>IEEE International Symposium on Empirical Software Engineering and Measurement</w:t>
              </w:r>
              <w:r w:rsidRPr="00D4426E">
                <w:t>, 2010</w:t>
              </w:r>
              <w:r w:rsidR="008914AE">
                <w:t>.</w:t>
              </w:r>
            </w:p>
            <w:p w14:paraId="6F01815F" w14:textId="7A0A7ED7" w:rsidR="0018752C" w:rsidRDefault="008914AE" w:rsidP="008914AE">
              <w:pPr>
                <w:pStyle w:val="ListBullet"/>
              </w:pPr>
              <w:r w:rsidRPr="00D4426E">
                <w:t xml:space="preserve">C. </w:t>
              </w:r>
              <w:proofErr w:type="spellStart"/>
              <w:r w:rsidRPr="00D4426E">
                <w:t>Scaffidi</w:t>
              </w:r>
              <w:proofErr w:type="spellEnd"/>
              <w:r>
                <w:t>, A. Dahotre and</w:t>
              </w:r>
              <w:r w:rsidRPr="00D4426E">
                <w:t xml:space="preserve"> Y. Zhang,</w:t>
              </w:r>
              <w:r>
                <w:t xml:space="preserve"> How Well Do Online Forums Facilitate Discussion and Collaboration Among Novice Animation Programmers</w:t>
              </w:r>
              <w:proofErr w:type="gramStart"/>
              <w:r>
                <w:t>?,</w:t>
              </w:r>
              <w:proofErr w:type="gramEnd"/>
              <w:r>
                <w:t xml:space="preserve"> </w:t>
              </w:r>
              <w:r w:rsidRPr="008914AE">
                <w:rPr>
                  <w:i/>
                </w:rPr>
                <w:t>SIGCSE’12</w:t>
              </w:r>
              <w:r>
                <w:t>, February, 2012.</w:t>
              </w:r>
            </w:p>
          </w:sdtContent>
        </w:sdt>
      </w:sdtContent>
    </w:sdt>
    <w:p w14:paraId="319093BC" w14:textId="5BD5D4D8" w:rsidR="002F4303" w:rsidRDefault="002F4303" w:rsidP="002F4303">
      <w:pPr>
        <w:pStyle w:val="Heading1"/>
      </w:pPr>
      <w:r>
        <w:t>Languages and Technologies</w:t>
      </w:r>
    </w:p>
    <w:sdt>
      <w:sdtPr>
        <w:id w:val="-1215966642"/>
        <w:placeholder>
          <w:docPart w:val="677703213705FD41B0B129F92893FA01"/>
        </w:placeholder>
      </w:sdtPr>
      <w:sdtEndPr/>
      <w:sdtContent>
        <w:p w14:paraId="03C5BF3D" w14:textId="613A3924" w:rsidR="002F4303" w:rsidRDefault="002F4303" w:rsidP="002F4303">
          <w:pPr>
            <w:pStyle w:val="ListBullet"/>
          </w:pPr>
          <w:r>
            <w:t>Java, Ruby on Rails, Selenium/</w:t>
          </w:r>
          <w:proofErr w:type="spellStart"/>
          <w:r>
            <w:t>Webdriver</w:t>
          </w:r>
          <w:proofErr w:type="spellEnd"/>
          <w:r>
            <w:t xml:space="preserve">, </w:t>
          </w:r>
          <w:proofErr w:type="spellStart"/>
          <w:r>
            <w:t>JQuery</w:t>
          </w:r>
          <w:proofErr w:type="spellEnd"/>
          <w:r>
            <w:t xml:space="preserve">, </w:t>
          </w:r>
          <w:r w:rsidR="00CA7D70">
            <w:t>C#</w:t>
          </w:r>
          <w:proofErr w:type="gramStart"/>
          <w:r w:rsidR="00CA7D70">
            <w:t>.Net</w:t>
          </w:r>
          <w:proofErr w:type="gramEnd"/>
          <w:r w:rsidR="00CA7D70">
            <w:t xml:space="preserve">, </w:t>
          </w:r>
          <w:proofErr w:type="spellStart"/>
          <w:r>
            <w:t>Jamon</w:t>
          </w:r>
          <w:proofErr w:type="spellEnd"/>
          <w:r>
            <w:t>,</w:t>
          </w:r>
          <w:r w:rsidR="001833B7">
            <w:t xml:space="preserve"> Hibernate, </w:t>
          </w:r>
          <w:proofErr w:type="spellStart"/>
          <w:r w:rsidR="001833B7">
            <w:t>JUnit</w:t>
          </w:r>
          <w:proofErr w:type="spellEnd"/>
          <w:r w:rsidR="001833B7">
            <w:t xml:space="preserve">, </w:t>
          </w:r>
          <w:proofErr w:type="spellStart"/>
          <w:r w:rsidR="001833B7">
            <w:t>TestNG</w:t>
          </w:r>
          <w:proofErr w:type="spellEnd"/>
          <w:r w:rsidR="001833B7">
            <w:t xml:space="preserve">, </w:t>
          </w:r>
          <w:proofErr w:type="spellStart"/>
          <w:r w:rsidR="001833B7">
            <w:t>Mockito</w:t>
          </w:r>
          <w:proofErr w:type="spellEnd"/>
          <w:r w:rsidR="001833B7">
            <w:t>, HTML, CSS</w:t>
          </w:r>
        </w:p>
        <w:p w14:paraId="3D0FCE1A" w14:textId="2324A0E6" w:rsidR="002F4303" w:rsidRDefault="002F4303" w:rsidP="002F4303">
          <w:pPr>
            <w:pStyle w:val="ListBullet"/>
          </w:pPr>
          <w:r>
            <w:rPr>
              <w:shd w:val="clear" w:color="auto" w:fill="FFFFFF"/>
            </w:rPr>
            <w:t xml:space="preserve">SVN, JIRA, </w:t>
          </w:r>
          <w:proofErr w:type="spellStart"/>
          <w:r>
            <w:rPr>
              <w:shd w:val="clear" w:color="auto" w:fill="FFFFFF"/>
            </w:rPr>
            <w:t>Testlink</w:t>
          </w:r>
          <w:proofErr w:type="spellEnd"/>
          <w:r>
            <w:t xml:space="preserve">, Eclipse IDE, </w:t>
          </w:r>
          <w:proofErr w:type="spellStart"/>
          <w:r>
            <w:t>TextMate</w:t>
          </w:r>
          <w:proofErr w:type="spellEnd"/>
          <w:r>
            <w:t>, MS Visual Studio 08, Oracle, SQLite</w:t>
          </w:r>
          <w:r>
            <w:rPr>
              <w:shd w:val="clear" w:color="auto" w:fill="FFFFFF"/>
            </w:rPr>
            <w:t>,</w:t>
          </w:r>
          <w:r w:rsidRPr="002F4303">
            <w:t xml:space="preserve"> </w:t>
          </w:r>
          <w:r>
            <w:t>UNIX shell</w:t>
          </w:r>
        </w:p>
      </w:sdtContent>
    </w:sdt>
    <w:p w14:paraId="2B44678D" w14:textId="010B7678" w:rsidR="00965F9A" w:rsidRDefault="00965F9A" w:rsidP="002F4303">
      <w:pPr>
        <w:pStyle w:val="Heading1"/>
      </w:pPr>
      <w:r>
        <w:t>Certifications</w:t>
      </w:r>
    </w:p>
    <w:sdt>
      <w:sdtPr>
        <w:id w:val="701371998"/>
        <w:placeholder>
          <w:docPart w:val="C3F9F96B04A6C1428EB2D4562A106450"/>
        </w:placeholder>
      </w:sdtPr>
      <w:sdtEndPr/>
      <w:sdtContent>
        <w:p w14:paraId="1A1A23D9" w14:textId="3EE20982" w:rsidR="00965F9A" w:rsidRPr="00965F9A" w:rsidRDefault="00965F9A" w:rsidP="00965F9A">
          <w:pPr>
            <w:pStyle w:val="ListBullet"/>
            <w:rPr>
              <w:rFonts w:ascii="Times" w:hAnsi="Times"/>
              <w:szCs w:val="20"/>
            </w:rPr>
          </w:pPr>
          <w:r w:rsidRPr="00965F9A">
            <w:rPr>
              <w:shd w:val="clear" w:color="auto" w:fill="FFFFFF"/>
            </w:rPr>
            <w:t>Oracle Database 10g Admin</w:t>
          </w:r>
          <w:r w:rsidR="009872F2">
            <w:rPr>
              <w:shd w:val="clear" w:color="auto" w:fill="FFFFFF"/>
            </w:rPr>
            <w:t xml:space="preserve">istrator Certified Associate (February </w:t>
          </w:r>
          <w:r w:rsidRPr="00965F9A">
            <w:rPr>
              <w:shd w:val="clear" w:color="auto" w:fill="FFFFFF"/>
            </w:rPr>
            <w:t xml:space="preserve">2009) </w:t>
          </w:r>
        </w:p>
        <w:p w14:paraId="60A88458" w14:textId="63C629A2" w:rsidR="00965F9A" w:rsidRPr="00965F9A" w:rsidRDefault="00965F9A" w:rsidP="00965F9A">
          <w:pPr>
            <w:pStyle w:val="ListBullet"/>
            <w:rPr>
              <w:rFonts w:ascii="Times" w:hAnsi="Times"/>
              <w:szCs w:val="20"/>
            </w:rPr>
          </w:pPr>
          <w:r w:rsidRPr="00965F9A">
            <w:t xml:space="preserve">National Stock Exchange (NSE) Certification </w:t>
          </w:r>
          <w:r w:rsidR="009872F2">
            <w:t xml:space="preserve">in Financial Markets (NCFM) (May </w:t>
          </w:r>
          <w:r w:rsidRPr="00965F9A">
            <w:t>2008)</w:t>
          </w:r>
        </w:p>
      </w:sdtContent>
    </w:sdt>
    <w:p w14:paraId="4313270A" w14:textId="78F799DD" w:rsidR="008C503B" w:rsidRDefault="00965F9A" w:rsidP="00965F9A">
      <w:pPr>
        <w:pStyle w:val="Heading1"/>
      </w:pPr>
      <w:r>
        <w:t xml:space="preserve"> </w:t>
      </w:r>
      <w:r w:rsidR="00BE4B14">
        <w:t>Education</w:t>
      </w:r>
    </w:p>
    <w:p w14:paraId="50CD93C2" w14:textId="35AB3F26" w:rsidR="008C503B" w:rsidRDefault="00930EC4">
      <w:pPr>
        <w:pStyle w:val="Heading2"/>
      </w:pPr>
      <w:sdt>
        <w:sdtPr>
          <w:id w:val="9459748"/>
          <w:placeholder>
            <w:docPart w:val="7F10016528E78943918C33F25FD66A50"/>
          </w:placeholder>
        </w:sdtPr>
        <w:sdtEndPr/>
        <w:sdtContent>
          <w:r w:rsidR="001B31C1">
            <w:t>Oregon State University</w:t>
          </w:r>
        </w:sdtContent>
      </w:sdt>
      <w:r w:rsidR="00DD1FC5">
        <w:t>, Corvallis</w:t>
      </w:r>
      <w:r w:rsidR="00BE4B14">
        <w:tab/>
      </w:r>
      <w:r w:rsidR="001B31C1">
        <w:t>Fall 2009 – Winter 2011</w:t>
      </w:r>
    </w:p>
    <w:sdt>
      <w:sdtPr>
        <w:id w:val="9459749"/>
        <w:placeholder>
          <w:docPart w:val="D9F3FBD600BB8D4DAAC3864DA587861E"/>
        </w:placeholder>
      </w:sdtPr>
      <w:sdtEndPr/>
      <w:sdtContent>
        <w:p w14:paraId="79AA4D3E" w14:textId="3765A4BE" w:rsidR="008C503B" w:rsidRDefault="001B31C1">
          <w:pPr>
            <w:pStyle w:val="BodyText"/>
          </w:pPr>
          <w:r>
            <w:t>M.S. i</w:t>
          </w:r>
          <w:r w:rsidR="00DD1FC5">
            <w:t>n Computer Science. GPA</w:t>
          </w:r>
          <w:r>
            <w:t>: 3.6</w:t>
          </w:r>
        </w:p>
      </w:sdtContent>
    </w:sdt>
    <w:p w14:paraId="15624693" w14:textId="105DB882" w:rsidR="008C503B" w:rsidRDefault="00930EC4">
      <w:pPr>
        <w:pStyle w:val="Heading2"/>
      </w:pPr>
      <w:sdt>
        <w:sdtPr>
          <w:id w:val="9459752"/>
          <w:placeholder>
            <w:docPart w:val="D6BE1D2650ED2F4199D618B8AD8AB315"/>
          </w:placeholder>
        </w:sdtPr>
        <w:sdtEndPr/>
        <w:sdtContent>
          <w:proofErr w:type="spellStart"/>
          <w:r w:rsidR="00DD1FC5">
            <w:t>Veermata</w:t>
          </w:r>
          <w:proofErr w:type="spellEnd"/>
          <w:r w:rsidR="00DD1FC5">
            <w:t xml:space="preserve"> </w:t>
          </w:r>
          <w:proofErr w:type="spellStart"/>
          <w:r w:rsidR="00DD1FC5">
            <w:t>Jijabai</w:t>
          </w:r>
          <w:proofErr w:type="spellEnd"/>
          <w:r w:rsidR="00DD1FC5">
            <w:t xml:space="preserve"> Technological Institute (VJTI), Mumbai</w:t>
          </w:r>
        </w:sdtContent>
      </w:sdt>
      <w:r w:rsidR="00BE4B14">
        <w:tab/>
      </w:r>
      <w:r w:rsidR="00DD1FC5">
        <w:t>August 2003 – July 2007</w:t>
      </w:r>
    </w:p>
    <w:sdt>
      <w:sdtPr>
        <w:id w:val="9459753"/>
        <w:placeholder>
          <w:docPart w:val="ED42FBE5012E214D8A02834AA8CC788E"/>
        </w:placeholder>
      </w:sdtPr>
      <w:sdtEndPr/>
      <w:sdtContent>
        <w:p w14:paraId="763A4366" w14:textId="16CC07BB" w:rsidR="008C503B" w:rsidRDefault="00DD1FC5" w:rsidP="003853A0">
          <w:pPr>
            <w:pStyle w:val="BodyText"/>
          </w:pPr>
          <w:r>
            <w:t>B.E. in Information Technology, Aggregate: 65%</w:t>
          </w:r>
          <w:r w:rsidR="00D01933">
            <w:t xml:space="preserve"> (Approx. GPA: 3.2</w:t>
          </w:r>
          <w:r>
            <w:t>)</w:t>
          </w:r>
        </w:p>
      </w:sdtContent>
    </w:sdt>
    <w:sectPr w:rsidR="008C503B" w:rsidSect="008C503B">
      <w:headerReference w:type="default" r:id="rId13"/>
      <w:headerReference w:type="first" r:id="rId14"/>
      <w:pgSz w:w="12240" w:h="15840"/>
      <w:pgMar w:top="72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0CC51A" w14:textId="77777777" w:rsidR="006E6BE9" w:rsidRDefault="006E6BE9">
      <w:pPr>
        <w:spacing w:line="240" w:lineRule="auto"/>
      </w:pPr>
      <w:r>
        <w:separator/>
      </w:r>
    </w:p>
  </w:endnote>
  <w:endnote w:type="continuationSeparator" w:id="0">
    <w:p w14:paraId="570E369B" w14:textId="77777777" w:rsidR="006E6BE9" w:rsidRDefault="006E6BE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4C062A" w14:textId="77777777" w:rsidR="006E6BE9" w:rsidRDefault="006E6BE9">
      <w:pPr>
        <w:spacing w:line="240" w:lineRule="auto"/>
      </w:pPr>
      <w:r>
        <w:separator/>
      </w:r>
    </w:p>
  </w:footnote>
  <w:footnote w:type="continuationSeparator" w:id="0">
    <w:p w14:paraId="10DB60AE" w14:textId="77777777" w:rsidR="006E6BE9" w:rsidRDefault="006E6BE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1B19C2" w14:textId="77777777" w:rsidR="006E6BE9" w:rsidRDefault="006E6BE9">
    <w:pPr>
      <w:pStyle w:val="Head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930EC4">
      <w:rPr>
        <w:noProof/>
      </w:rPr>
      <w:t>2</w:t>
    </w:r>
    <w:r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4F4D35" w14:textId="77777777" w:rsidR="006E6BE9" w:rsidRDefault="006E6BE9" w:rsidP="00F4277E">
    <w:pPr>
      <w:pStyle w:val="ContactDetails"/>
      <w:spacing w:line="240" w:lineRule="auto"/>
      <w:ind w:left="5040" w:hanging="5040"/>
    </w:pPr>
    <w:r w:rsidRPr="00F4277E">
      <w:rPr>
        <w:rFonts w:asciiTheme="majorHAnsi" w:hAnsiTheme="majorHAnsi"/>
        <w:sz w:val="44"/>
        <w:szCs w:val="44"/>
      </w:rPr>
      <w:t>Aniket Dahotre</w:t>
    </w:r>
    <w:r>
      <w:tab/>
      <w:t>MS in Computer Science, Oregon State University</w:t>
    </w:r>
  </w:p>
  <w:p w14:paraId="41F3A33B" w14:textId="0379314B" w:rsidR="006E6BE9" w:rsidRDefault="00930EC4" w:rsidP="00F4277E">
    <w:pPr>
      <w:pStyle w:val="ContactDetails"/>
      <w:spacing w:line="240" w:lineRule="auto"/>
      <w:ind w:left="5040" w:hanging="5040"/>
    </w:pPr>
    <w:hyperlink r:id="rId1" w:history="1">
      <w:r w:rsidR="006E6BE9" w:rsidRPr="00560542">
        <w:rPr>
          <w:rStyle w:val="Hyperlink"/>
        </w:rPr>
        <w:t>www.dahotre.com</w:t>
      </w:r>
    </w:hyperlink>
    <w:r w:rsidR="006E6BE9">
      <w:t xml:space="preserve"> </w:t>
    </w:r>
    <w:r w:rsidR="006E6BE9">
      <w:tab/>
      <w:t xml:space="preserve"> E-Mail: dahotre.aniket@gmail.com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3FE90D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25C7E2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EE34C48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199CC58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9C4C9C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834550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37E0A8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BD67D3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04E26E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2576479A"/>
    <w:multiLevelType w:val="hybridMultilevel"/>
    <w:tmpl w:val="504AB1BC"/>
    <w:lvl w:ilvl="0" w:tplc="A7D67094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 w:themeColor="text1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AC48A8"/>
    <w:rsid w:val="00067E62"/>
    <w:rsid w:val="00146310"/>
    <w:rsid w:val="001833B7"/>
    <w:rsid w:val="0018752C"/>
    <w:rsid w:val="001A3DF0"/>
    <w:rsid w:val="001B31C1"/>
    <w:rsid w:val="001D101D"/>
    <w:rsid w:val="001E5943"/>
    <w:rsid w:val="00201B36"/>
    <w:rsid w:val="002F0769"/>
    <w:rsid w:val="002F4303"/>
    <w:rsid w:val="00352ABB"/>
    <w:rsid w:val="00361852"/>
    <w:rsid w:val="003853A0"/>
    <w:rsid w:val="003C7DF1"/>
    <w:rsid w:val="0050463E"/>
    <w:rsid w:val="005F3345"/>
    <w:rsid w:val="00635811"/>
    <w:rsid w:val="006E6BE9"/>
    <w:rsid w:val="00741B11"/>
    <w:rsid w:val="007567B3"/>
    <w:rsid w:val="00763D28"/>
    <w:rsid w:val="00864500"/>
    <w:rsid w:val="008914AE"/>
    <w:rsid w:val="008C503B"/>
    <w:rsid w:val="008E0DDF"/>
    <w:rsid w:val="00930EC4"/>
    <w:rsid w:val="009448D8"/>
    <w:rsid w:val="00965F9A"/>
    <w:rsid w:val="009872F2"/>
    <w:rsid w:val="00994280"/>
    <w:rsid w:val="00995EAB"/>
    <w:rsid w:val="009A2148"/>
    <w:rsid w:val="009C78E2"/>
    <w:rsid w:val="00A5749B"/>
    <w:rsid w:val="00AC48A8"/>
    <w:rsid w:val="00BA2FE1"/>
    <w:rsid w:val="00BB3798"/>
    <w:rsid w:val="00BE07FF"/>
    <w:rsid w:val="00BE4B14"/>
    <w:rsid w:val="00C67321"/>
    <w:rsid w:val="00C93C94"/>
    <w:rsid w:val="00CA7D70"/>
    <w:rsid w:val="00CB6BB2"/>
    <w:rsid w:val="00CE39A2"/>
    <w:rsid w:val="00D01933"/>
    <w:rsid w:val="00D4426E"/>
    <w:rsid w:val="00DD1FC5"/>
    <w:rsid w:val="00E30F0D"/>
    <w:rsid w:val="00E556EC"/>
    <w:rsid w:val="00E70AB8"/>
    <w:rsid w:val="00E80B1E"/>
    <w:rsid w:val="00E96B1C"/>
    <w:rsid w:val="00F4277E"/>
    <w:rsid w:val="00FB50D3"/>
    <w:rsid w:val="00FD6EEA"/>
    <w:rsid w:val="00FD75A1"/>
    <w:rsid w:val="00FE0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CE8D49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C503B"/>
    <w:pPr>
      <w:spacing w:line="276" w:lineRule="auto"/>
    </w:pPr>
    <w:rPr>
      <w:sz w:val="20"/>
    </w:rPr>
  </w:style>
  <w:style w:type="paragraph" w:styleId="Heading1">
    <w:name w:val="heading 1"/>
    <w:basedOn w:val="Normal"/>
    <w:next w:val="BodyText"/>
    <w:link w:val="Heading1Char"/>
    <w:rsid w:val="008C503B"/>
    <w:pPr>
      <w:keepNext/>
      <w:keepLines/>
      <w:spacing w:before="400" w:after="20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BodyText"/>
    <w:link w:val="Heading2Char"/>
    <w:rsid w:val="008C503B"/>
    <w:pPr>
      <w:keepNext/>
      <w:keepLines/>
      <w:tabs>
        <w:tab w:val="right" w:pos="10080"/>
      </w:tabs>
      <w:spacing w:before="200" w:after="100" w:line="240" w:lineRule="auto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C503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C503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C503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C503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C503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C503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C503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C503B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8C503B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er">
    <w:name w:val="header"/>
    <w:basedOn w:val="Normal"/>
    <w:link w:val="HeaderChar"/>
    <w:rsid w:val="008C503B"/>
    <w:pPr>
      <w:tabs>
        <w:tab w:val="center" w:pos="4680"/>
        <w:tab w:val="right" w:pos="9360"/>
      </w:tabs>
      <w:spacing w:after="480"/>
      <w:jc w:val="right"/>
    </w:pPr>
    <w:rPr>
      <w:b/>
    </w:rPr>
  </w:style>
  <w:style w:type="character" w:customStyle="1" w:styleId="HeaderChar">
    <w:name w:val="Header Char"/>
    <w:basedOn w:val="DefaultParagraphFont"/>
    <w:link w:val="Header"/>
    <w:rsid w:val="008C503B"/>
    <w:rPr>
      <w:b/>
      <w:sz w:val="20"/>
    </w:rPr>
  </w:style>
  <w:style w:type="paragraph" w:styleId="Title">
    <w:name w:val="Title"/>
    <w:basedOn w:val="Normal"/>
    <w:next w:val="Normal"/>
    <w:link w:val="TitleChar"/>
    <w:rsid w:val="008C503B"/>
    <w:pPr>
      <w:spacing w:line="240" w:lineRule="auto"/>
    </w:pPr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8C503B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8C503B"/>
    <w:pPr>
      <w:spacing w:before="120" w:after="240"/>
    </w:pPr>
    <w:rPr>
      <w:color w:val="000000" w:themeColor="text1"/>
      <w:sz w:val="18"/>
      <w:szCs w:val="18"/>
    </w:rPr>
  </w:style>
  <w:style w:type="paragraph" w:styleId="BodyText">
    <w:name w:val="Body Text"/>
    <w:basedOn w:val="Normal"/>
    <w:link w:val="BodyTextChar"/>
    <w:rsid w:val="008C503B"/>
    <w:pPr>
      <w:spacing w:after="200"/>
    </w:pPr>
  </w:style>
  <w:style w:type="character" w:customStyle="1" w:styleId="BodyTextChar">
    <w:name w:val="Body Text Char"/>
    <w:basedOn w:val="DefaultParagraphFont"/>
    <w:link w:val="BodyText"/>
    <w:rsid w:val="008C503B"/>
    <w:rPr>
      <w:sz w:val="20"/>
    </w:rPr>
  </w:style>
  <w:style w:type="paragraph" w:styleId="ListBullet">
    <w:name w:val="List Bullet"/>
    <w:basedOn w:val="Normal"/>
    <w:rsid w:val="008C503B"/>
    <w:pPr>
      <w:numPr>
        <w:numId w:val="1"/>
      </w:numPr>
      <w:spacing w:after="120"/>
    </w:pPr>
  </w:style>
  <w:style w:type="paragraph" w:styleId="BalloonText">
    <w:name w:val="Balloon Text"/>
    <w:basedOn w:val="Normal"/>
    <w:link w:val="BalloonText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8C503B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8C503B"/>
  </w:style>
  <w:style w:type="paragraph" w:styleId="BlockText">
    <w:name w:val="Block Text"/>
    <w:basedOn w:val="Normal"/>
    <w:semiHidden/>
    <w:unhideWhenUsed/>
    <w:rsid w:val="008C503B"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/>
    </w:pPr>
    <w:rPr>
      <w:i/>
      <w:iCs/>
      <w:color w:val="DDDDDD" w:themeColor="accent1"/>
    </w:rPr>
  </w:style>
  <w:style w:type="paragraph" w:styleId="BodyText2">
    <w:name w:val="Body Text 2"/>
    <w:basedOn w:val="Normal"/>
    <w:link w:val="BodyText2Char"/>
    <w:semiHidden/>
    <w:unhideWhenUsed/>
    <w:rsid w:val="008C503B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8C503B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8C503B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8C503B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8C503B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8C503B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8C503B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8C503B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8C503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8C503B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8C503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C503B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8C503B"/>
    <w:pPr>
      <w:spacing w:after="200" w:line="240" w:lineRule="auto"/>
    </w:pPr>
    <w:rPr>
      <w:b/>
      <w:bCs/>
      <w:color w:val="DDDDDD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8C503B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8C503B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8C50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8C50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8C503B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8C503B"/>
  </w:style>
  <w:style w:type="character" w:customStyle="1" w:styleId="DateChar">
    <w:name w:val="Date Char"/>
    <w:basedOn w:val="DefaultParagraphFont"/>
    <w:link w:val="Date"/>
    <w:semiHidden/>
    <w:rsid w:val="008C503B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8C503B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8C503B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8C503B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8C503B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8C503B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8C503B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er">
    <w:name w:val="footer"/>
    <w:basedOn w:val="Normal"/>
    <w:link w:val="FooterChar"/>
    <w:unhideWhenUsed/>
    <w:rsid w:val="008C503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8C503B"/>
    <w:rPr>
      <w:sz w:val="20"/>
    </w:rPr>
  </w:style>
  <w:style w:type="paragraph" w:styleId="FootnoteText">
    <w:name w:val="footnote text"/>
    <w:basedOn w:val="Normal"/>
    <w:link w:val="Foot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8C503B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8C503B"/>
    <w:rPr>
      <w:rFonts w:asciiTheme="majorHAnsi" w:eastAsiaTheme="majorEastAsia" w:hAnsiTheme="majorHAnsi" w:cstheme="majorBidi"/>
      <w:b/>
      <w:bCs/>
      <w:color w:val="DDDDDD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8C503B"/>
    <w:rPr>
      <w:rFonts w:asciiTheme="majorHAnsi" w:eastAsiaTheme="majorEastAsia" w:hAnsiTheme="majorHAnsi" w:cstheme="majorBidi"/>
      <w:b/>
      <w:bCs/>
      <w:i/>
      <w:iCs/>
      <w:color w:val="DDDDDD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8C503B"/>
    <w:rPr>
      <w:rFonts w:asciiTheme="majorHAnsi" w:eastAsiaTheme="majorEastAsia" w:hAnsiTheme="majorHAnsi" w:cstheme="majorBidi"/>
      <w:color w:val="6E6E6E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8C503B"/>
    <w:rPr>
      <w:rFonts w:asciiTheme="majorHAnsi" w:eastAsiaTheme="majorEastAsia" w:hAnsiTheme="majorHAnsi" w:cstheme="majorBidi"/>
      <w:i/>
      <w:iCs/>
      <w:color w:val="6E6E6E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8C503B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8C503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8C503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8C503B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8C503B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8C503B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8C503B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8C503B"/>
    <w:pPr>
      <w:spacing w:line="240" w:lineRule="auto"/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8C503B"/>
    <w:pPr>
      <w:spacing w:line="240" w:lineRule="auto"/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8C503B"/>
    <w:pPr>
      <w:spacing w:line="240" w:lineRule="auto"/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8C503B"/>
    <w:pPr>
      <w:spacing w:line="240" w:lineRule="auto"/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8C503B"/>
    <w:pPr>
      <w:spacing w:line="240" w:lineRule="auto"/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8C503B"/>
    <w:pPr>
      <w:spacing w:line="240" w:lineRule="auto"/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8C503B"/>
    <w:pPr>
      <w:spacing w:line="240" w:lineRule="auto"/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8C503B"/>
    <w:pPr>
      <w:spacing w:line="240" w:lineRule="auto"/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8C503B"/>
    <w:pPr>
      <w:spacing w:line="240" w:lineRule="auto"/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8C503B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8C503B"/>
    <w:pPr>
      <w:pBdr>
        <w:bottom w:val="single" w:sz="4" w:space="4" w:color="DDDDDD" w:themeColor="accent1"/>
      </w:pBdr>
      <w:spacing w:before="200" w:after="280"/>
      <w:ind w:left="936" w:right="936"/>
    </w:pPr>
    <w:rPr>
      <w:b/>
      <w:bCs/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rsid w:val="008C503B"/>
    <w:rPr>
      <w:b/>
      <w:bCs/>
      <w:i/>
      <w:iCs/>
      <w:color w:val="DDDDDD" w:themeColor="accent1"/>
      <w:sz w:val="20"/>
    </w:rPr>
  </w:style>
  <w:style w:type="paragraph" w:styleId="List">
    <w:name w:val="List"/>
    <w:basedOn w:val="Normal"/>
    <w:semiHidden/>
    <w:unhideWhenUsed/>
    <w:rsid w:val="008C503B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8C503B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8C503B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8C503B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8C503B"/>
    <w:pPr>
      <w:ind w:left="1800" w:hanging="360"/>
      <w:contextualSpacing/>
    </w:pPr>
  </w:style>
  <w:style w:type="paragraph" w:styleId="ListBullet2">
    <w:name w:val="List Bullet 2"/>
    <w:basedOn w:val="Normal"/>
    <w:semiHidden/>
    <w:unhideWhenUsed/>
    <w:rsid w:val="008C503B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8C503B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8C503B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8C503B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8C503B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8C503B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8C503B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8C503B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8C503B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8C503B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8C503B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8C503B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8C503B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8C503B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8C503B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8C503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8C503B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8C503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8C503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8C503B"/>
    <w:rPr>
      <w:sz w:val="20"/>
    </w:rPr>
  </w:style>
  <w:style w:type="paragraph" w:styleId="NormalWeb">
    <w:name w:val="Normal (Web)"/>
    <w:basedOn w:val="Normal"/>
    <w:semiHidden/>
    <w:unhideWhenUsed/>
    <w:rsid w:val="008C503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8C503B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8C503B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8C503B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8C503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8C503B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8C503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8C503B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8C503B"/>
  </w:style>
  <w:style w:type="character" w:customStyle="1" w:styleId="SalutationChar">
    <w:name w:val="Salutation Char"/>
    <w:basedOn w:val="DefaultParagraphFont"/>
    <w:link w:val="Salutation"/>
    <w:semiHidden/>
    <w:rsid w:val="008C503B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8C503B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8C503B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8C503B"/>
    <w:pPr>
      <w:numPr>
        <w:ilvl w:val="1"/>
      </w:numPr>
    </w:pPr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8C503B"/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8C503B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8C503B"/>
  </w:style>
  <w:style w:type="paragraph" w:styleId="TOAHeading">
    <w:name w:val="toa heading"/>
    <w:basedOn w:val="Normal"/>
    <w:next w:val="Normal"/>
    <w:semiHidden/>
    <w:unhideWhenUsed/>
    <w:rsid w:val="008C503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8C503B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8C503B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8C503B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8C503B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8C503B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8C503B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8C503B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8C503B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8C503B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8C503B"/>
    <w:pPr>
      <w:spacing w:before="480" w:after="0" w:line="276" w:lineRule="auto"/>
      <w:outlineLvl w:val="9"/>
    </w:pPr>
    <w:rPr>
      <w:color w:val="A5A5A5" w:themeColor="accent1" w:themeShade="BF"/>
    </w:rPr>
  </w:style>
  <w:style w:type="character" w:styleId="Hyperlink">
    <w:name w:val="Hyperlink"/>
    <w:basedOn w:val="DefaultParagraphFont"/>
    <w:uiPriority w:val="99"/>
    <w:unhideWhenUsed/>
    <w:rsid w:val="00FE0405"/>
    <w:rPr>
      <w:color w:val="5F5F5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E0405"/>
    <w:rPr>
      <w:color w:val="919191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D4426E"/>
  </w:style>
  <w:style w:type="character" w:styleId="Emphasis">
    <w:name w:val="Emphasis"/>
    <w:basedOn w:val="DefaultParagraphFont"/>
    <w:uiPriority w:val="20"/>
    <w:qFormat/>
    <w:rsid w:val="00D4426E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C503B"/>
    <w:pPr>
      <w:spacing w:line="276" w:lineRule="auto"/>
    </w:pPr>
    <w:rPr>
      <w:sz w:val="20"/>
    </w:rPr>
  </w:style>
  <w:style w:type="paragraph" w:styleId="Heading1">
    <w:name w:val="heading 1"/>
    <w:basedOn w:val="Normal"/>
    <w:next w:val="BodyText"/>
    <w:link w:val="Heading1Char"/>
    <w:rsid w:val="008C503B"/>
    <w:pPr>
      <w:keepNext/>
      <w:keepLines/>
      <w:spacing w:before="400" w:after="20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BodyText"/>
    <w:link w:val="Heading2Char"/>
    <w:rsid w:val="008C503B"/>
    <w:pPr>
      <w:keepNext/>
      <w:keepLines/>
      <w:tabs>
        <w:tab w:val="right" w:pos="10080"/>
      </w:tabs>
      <w:spacing w:before="200" w:after="100" w:line="240" w:lineRule="auto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C503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C503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C503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C503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C503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C503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C503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C503B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8C503B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er">
    <w:name w:val="header"/>
    <w:basedOn w:val="Normal"/>
    <w:link w:val="HeaderChar"/>
    <w:rsid w:val="008C503B"/>
    <w:pPr>
      <w:tabs>
        <w:tab w:val="center" w:pos="4680"/>
        <w:tab w:val="right" w:pos="9360"/>
      </w:tabs>
      <w:spacing w:after="480"/>
      <w:jc w:val="right"/>
    </w:pPr>
    <w:rPr>
      <w:b/>
    </w:rPr>
  </w:style>
  <w:style w:type="character" w:customStyle="1" w:styleId="HeaderChar">
    <w:name w:val="Header Char"/>
    <w:basedOn w:val="DefaultParagraphFont"/>
    <w:link w:val="Header"/>
    <w:rsid w:val="008C503B"/>
    <w:rPr>
      <w:b/>
      <w:sz w:val="20"/>
    </w:rPr>
  </w:style>
  <w:style w:type="paragraph" w:styleId="Title">
    <w:name w:val="Title"/>
    <w:basedOn w:val="Normal"/>
    <w:next w:val="Normal"/>
    <w:link w:val="TitleChar"/>
    <w:rsid w:val="008C503B"/>
    <w:pPr>
      <w:spacing w:line="240" w:lineRule="auto"/>
    </w:pPr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8C503B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8C503B"/>
    <w:pPr>
      <w:spacing w:before="120" w:after="240"/>
    </w:pPr>
    <w:rPr>
      <w:color w:val="000000" w:themeColor="text1"/>
      <w:sz w:val="18"/>
      <w:szCs w:val="18"/>
    </w:rPr>
  </w:style>
  <w:style w:type="paragraph" w:styleId="BodyText">
    <w:name w:val="Body Text"/>
    <w:basedOn w:val="Normal"/>
    <w:link w:val="BodyTextChar"/>
    <w:rsid w:val="008C503B"/>
    <w:pPr>
      <w:spacing w:after="200"/>
    </w:pPr>
  </w:style>
  <w:style w:type="character" w:customStyle="1" w:styleId="BodyTextChar">
    <w:name w:val="Body Text Char"/>
    <w:basedOn w:val="DefaultParagraphFont"/>
    <w:link w:val="BodyText"/>
    <w:rsid w:val="008C503B"/>
    <w:rPr>
      <w:sz w:val="20"/>
    </w:rPr>
  </w:style>
  <w:style w:type="paragraph" w:styleId="ListBullet">
    <w:name w:val="List Bullet"/>
    <w:basedOn w:val="Normal"/>
    <w:rsid w:val="008C503B"/>
    <w:pPr>
      <w:numPr>
        <w:numId w:val="1"/>
      </w:numPr>
      <w:spacing w:after="120"/>
    </w:pPr>
  </w:style>
  <w:style w:type="paragraph" w:styleId="BalloonText">
    <w:name w:val="Balloon Text"/>
    <w:basedOn w:val="Normal"/>
    <w:link w:val="BalloonText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8C503B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8C503B"/>
  </w:style>
  <w:style w:type="paragraph" w:styleId="BlockText">
    <w:name w:val="Block Text"/>
    <w:basedOn w:val="Normal"/>
    <w:semiHidden/>
    <w:unhideWhenUsed/>
    <w:rsid w:val="008C503B"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/>
    </w:pPr>
    <w:rPr>
      <w:i/>
      <w:iCs/>
      <w:color w:val="DDDDDD" w:themeColor="accent1"/>
    </w:rPr>
  </w:style>
  <w:style w:type="paragraph" w:styleId="BodyText2">
    <w:name w:val="Body Text 2"/>
    <w:basedOn w:val="Normal"/>
    <w:link w:val="BodyText2Char"/>
    <w:semiHidden/>
    <w:unhideWhenUsed/>
    <w:rsid w:val="008C503B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8C503B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8C503B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8C503B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8C503B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8C503B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8C503B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8C503B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8C503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8C503B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8C503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C503B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8C503B"/>
    <w:pPr>
      <w:spacing w:after="200" w:line="240" w:lineRule="auto"/>
    </w:pPr>
    <w:rPr>
      <w:b/>
      <w:bCs/>
      <w:color w:val="DDDDDD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8C503B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8C503B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8C50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8C50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8C503B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8C503B"/>
  </w:style>
  <w:style w:type="character" w:customStyle="1" w:styleId="DateChar">
    <w:name w:val="Date Char"/>
    <w:basedOn w:val="DefaultParagraphFont"/>
    <w:link w:val="Date"/>
    <w:semiHidden/>
    <w:rsid w:val="008C503B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8C503B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8C503B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8C503B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8C503B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8C503B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8C503B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er">
    <w:name w:val="footer"/>
    <w:basedOn w:val="Normal"/>
    <w:link w:val="FooterChar"/>
    <w:unhideWhenUsed/>
    <w:rsid w:val="008C503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8C503B"/>
    <w:rPr>
      <w:sz w:val="20"/>
    </w:rPr>
  </w:style>
  <w:style w:type="paragraph" w:styleId="FootnoteText">
    <w:name w:val="footnote text"/>
    <w:basedOn w:val="Normal"/>
    <w:link w:val="Foot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8C503B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8C503B"/>
    <w:rPr>
      <w:rFonts w:asciiTheme="majorHAnsi" w:eastAsiaTheme="majorEastAsia" w:hAnsiTheme="majorHAnsi" w:cstheme="majorBidi"/>
      <w:b/>
      <w:bCs/>
      <w:color w:val="DDDDDD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8C503B"/>
    <w:rPr>
      <w:rFonts w:asciiTheme="majorHAnsi" w:eastAsiaTheme="majorEastAsia" w:hAnsiTheme="majorHAnsi" w:cstheme="majorBidi"/>
      <w:b/>
      <w:bCs/>
      <w:i/>
      <w:iCs/>
      <w:color w:val="DDDDDD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8C503B"/>
    <w:rPr>
      <w:rFonts w:asciiTheme="majorHAnsi" w:eastAsiaTheme="majorEastAsia" w:hAnsiTheme="majorHAnsi" w:cstheme="majorBidi"/>
      <w:color w:val="6E6E6E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8C503B"/>
    <w:rPr>
      <w:rFonts w:asciiTheme="majorHAnsi" w:eastAsiaTheme="majorEastAsia" w:hAnsiTheme="majorHAnsi" w:cstheme="majorBidi"/>
      <w:i/>
      <w:iCs/>
      <w:color w:val="6E6E6E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8C503B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8C503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8C503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8C503B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8C503B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8C503B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8C503B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8C503B"/>
    <w:pPr>
      <w:spacing w:line="240" w:lineRule="auto"/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8C503B"/>
    <w:pPr>
      <w:spacing w:line="240" w:lineRule="auto"/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8C503B"/>
    <w:pPr>
      <w:spacing w:line="240" w:lineRule="auto"/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8C503B"/>
    <w:pPr>
      <w:spacing w:line="240" w:lineRule="auto"/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8C503B"/>
    <w:pPr>
      <w:spacing w:line="240" w:lineRule="auto"/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8C503B"/>
    <w:pPr>
      <w:spacing w:line="240" w:lineRule="auto"/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8C503B"/>
    <w:pPr>
      <w:spacing w:line="240" w:lineRule="auto"/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8C503B"/>
    <w:pPr>
      <w:spacing w:line="240" w:lineRule="auto"/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8C503B"/>
    <w:pPr>
      <w:spacing w:line="240" w:lineRule="auto"/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8C503B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8C503B"/>
    <w:pPr>
      <w:pBdr>
        <w:bottom w:val="single" w:sz="4" w:space="4" w:color="DDDDDD" w:themeColor="accent1"/>
      </w:pBdr>
      <w:spacing w:before="200" w:after="280"/>
      <w:ind w:left="936" w:right="936"/>
    </w:pPr>
    <w:rPr>
      <w:b/>
      <w:bCs/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rsid w:val="008C503B"/>
    <w:rPr>
      <w:b/>
      <w:bCs/>
      <w:i/>
      <w:iCs/>
      <w:color w:val="DDDDDD" w:themeColor="accent1"/>
      <w:sz w:val="20"/>
    </w:rPr>
  </w:style>
  <w:style w:type="paragraph" w:styleId="List">
    <w:name w:val="List"/>
    <w:basedOn w:val="Normal"/>
    <w:semiHidden/>
    <w:unhideWhenUsed/>
    <w:rsid w:val="008C503B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8C503B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8C503B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8C503B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8C503B"/>
    <w:pPr>
      <w:ind w:left="1800" w:hanging="360"/>
      <w:contextualSpacing/>
    </w:pPr>
  </w:style>
  <w:style w:type="paragraph" w:styleId="ListBullet2">
    <w:name w:val="List Bullet 2"/>
    <w:basedOn w:val="Normal"/>
    <w:semiHidden/>
    <w:unhideWhenUsed/>
    <w:rsid w:val="008C503B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8C503B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8C503B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8C503B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8C503B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8C503B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8C503B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8C503B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8C503B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8C503B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8C503B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8C503B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8C503B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8C503B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8C503B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8C503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8C503B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8C503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8C503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8C503B"/>
    <w:rPr>
      <w:sz w:val="20"/>
    </w:rPr>
  </w:style>
  <w:style w:type="paragraph" w:styleId="NormalWeb">
    <w:name w:val="Normal (Web)"/>
    <w:basedOn w:val="Normal"/>
    <w:semiHidden/>
    <w:unhideWhenUsed/>
    <w:rsid w:val="008C503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8C503B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8C503B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8C503B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8C503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8C503B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8C503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8C503B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8C503B"/>
  </w:style>
  <w:style w:type="character" w:customStyle="1" w:styleId="SalutationChar">
    <w:name w:val="Salutation Char"/>
    <w:basedOn w:val="DefaultParagraphFont"/>
    <w:link w:val="Salutation"/>
    <w:semiHidden/>
    <w:rsid w:val="008C503B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8C503B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8C503B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8C503B"/>
    <w:pPr>
      <w:numPr>
        <w:ilvl w:val="1"/>
      </w:numPr>
    </w:pPr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8C503B"/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8C503B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8C503B"/>
  </w:style>
  <w:style w:type="paragraph" w:styleId="TOAHeading">
    <w:name w:val="toa heading"/>
    <w:basedOn w:val="Normal"/>
    <w:next w:val="Normal"/>
    <w:semiHidden/>
    <w:unhideWhenUsed/>
    <w:rsid w:val="008C503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8C503B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8C503B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8C503B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8C503B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8C503B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8C503B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8C503B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8C503B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8C503B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8C503B"/>
    <w:pPr>
      <w:spacing w:before="480" w:after="0" w:line="276" w:lineRule="auto"/>
      <w:outlineLvl w:val="9"/>
    </w:pPr>
    <w:rPr>
      <w:color w:val="A5A5A5" w:themeColor="accent1" w:themeShade="BF"/>
    </w:rPr>
  </w:style>
  <w:style w:type="character" w:styleId="Hyperlink">
    <w:name w:val="Hyperlink"/>
    <w:basedOn w:val="DefaultParagraphFont"/>
    <w:uiPriority w:val="99"/>
    <w:unhideWhenUsed/>
    <w:rsid w:val="00FE0405"/>
    <w:rPr>
      <w:color w:val="5F5F5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E0405"/>
    <w:rPr>
      <w:color w:val="919191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D4426E"/>
  </w:style>
  <w:style w:type="character" w:styleId="Emphasis">
    <w:name w:val="Emphasis"/>
    <w:basedOn w:val="DefaultParagraphFont"/>
    <w:uiPriority w:val="20"/>
    <w:qFormat/>
    <w:rsid w:val="00D4426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759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dahotre.com" TargetMode="External"/><Relationship Id="rId12" Type="http://schemas.openxmlformats.org/officeDocument/2006/relationships/hyperlink" Target="http://svn.dahotre.com/viewvc.cgi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fontTable" Target="fontTable.xml"/><Relationship Id="rId16" Type="http://schemas.openxmlformats.org/officeDocument/2006/relationships/glossaryDocument" Target="glossary/document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testlink.org" TargetMode="External"/><Relationship Id="rId9" Type="http://schemas.openxmlformats.org/officeDocument/2006/relationships/hyperlink" Target="http://www.jamon.org/" TargetMode="External"/><Relationship Id="rId10" Type="http://schemas.openxmlformats.org/officeDocument/2006/relationships/hyperlink" Target="http://hdl.handle.net/1957/20562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dahotre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Applications:Microsoft%20Office%202011:Office:Media:Templates:Print%20Layout%20View:Resumes:Simple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24BAF944A4AA941A0FCB554EDC113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CAC9B1-A362-FC43-8F37-C94A3072D241}"/>
      </w:docPartPr>
      <w:docPartBody>
        <w:p w:rsidR="008F2E97" w:rsidRDefault="000E3A42">
          <w:pPr>
            <w:pStyle w:val="D24BAF944A4AA941A0FCB554EDC11386"/>
          </w:pPr>
          <w:r>
            <w:t>Lorem ipsum dolor</w:t>
          </w:r>
        </w:p>
      </w:docPartBody>
    </w:docPart>
    <w:docPart>
      <w:docPartPr>
        <w:name w:val="E132C65CB3B2E04BA8986C16653681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7F0062-B098-1744-93D3-7A6D2EFA58A2}"/>
      </w:docPartPr>
      <w:docPartBody>
        <w:p w:rsidR="00D9578C" w:rsidRDefault="000E3A42">
          <w:pPr>
            <w:pStyle w:val="ListBullet"/>
          </w:pPr>
          <w:r>
            <w:t>Etiam cursus suscipit enim. Nulla facilisi. Integer eleifend diam eu diam. Donec dapibus enim sollicitudin nulla. Nam hendrerit. Nunc id nisi. Curabitur sed neque. Pellentesque placerat consequat pede.</w:t>
          </w:r>
        </w:p>
        <w:p w:rsidR="00D9578C" w:rsidRDefault="000E3A42">
          <w:pPr>
            <w:pStyle w:val="ListBullet"/>
          </w:pPr>
          <w:r>
            <w:t>Nullam dapibus elementum metus. Aenean libero sem, commodo euismod, imperdiet et, molestie vel, neque. Duis nec sapien eu pede consectetuer placerat.</w:t>
          </w:r>
        </w:p>
        <w:p w:rsidR="008F2E97" w:rsidRDefault="000E3A42">
          <w:pPr>
            <w:pStyle w:val="E132C65CB3B2E04BA8986C1665368109"/>
          </w:pPr>
          <w:r>
            <w:t>Pellentesque interdum, tellus non consectetuer mattis, lectus eros volutpat nunc, auctor nonummy nulla lectus nec tellus. Aliquam hendrerit lorem vulputate turpis.</w:t>
          </w:r>
        </w:p>
      </w:docPartBody>
    </w:docPart>
    <w:docPart>
      <w:docPartPr>
        <w:name w:val="E9AB59D0A0C4AE4AA6B2BE635849FC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6FF15F-0F62-5A49-90BE-DFB159397193}"/>
      </w:docPartPr>
      <w:docPartBody>
        <w:p w:rsidR="00D9578C" w:rsidRDefault="000E3A42">
          <w:pPr>
            <w:pStyle w:val="ListBullet"/>
          </w:pPr>
          <w:r>
            <w:t>Etiam cursus suscipit enim. Nulla facilisi. Integer eleifend diam eu diam. Donec dapibus enim sollicitudin nulla. Nam hendrerit. Nunc id nisi. Curabitur sed neque. Pellentesque placerat consequat pede.</w:t>
          </w:r>
        </w:p>
        <w:p w:rsidR="00D9578C" w:rsidRDefault="000E3A42">
          <w:pPr>
            <w:pStyle w:val="ListBullet"/>
          </w:pPr>
          <w:r>
            <w:t>Nullam dapibus elementum metus. Aenean libero sem, commodo euismod, imperdiet et, molestie vel, neque. Duis nec sapien eu pede consectetuer placerat.</w:t>
          </w:r>
        </w:p>
        <w:p w:rsidR="008F2E97" w:rsidRDefault="000E3A42">
          <w:pPr>
            <w:pStyle w:val="E9AB59D0A0C4AE4AA6B2BE635849FCE5"/>
          </w:pPr>
          <w:r>
            <w:t>Pellentesque interdum, tellus non consectetuer mattis, lectus eros volutpat nunc, auctor nonummy nulla lectus nec tellus. Aliquam hendrerit lorem vulputate turpis.</w:t>
          </w:r>
        </w:p>
      </w:docPartBody>
    </w:docPart>
    <w:docPart>
      <w:docPartPr>
        <w:name w:val="7F10016528E78943918C33F25FD66A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441C8F-16ED-AC49-9049-BF5AF121FB9D}"/>
      </w:docPartPr>
      <w:docPartBody>
        <w:p w:rsidR="008F2E97" w:rsidRDefault="000E3A42">
          <w:pPr>
            <w:pStyle w:val="7F10016528E78943918C33F25FD66A50"/>
          </w:pPr>
          <w:r>
            <w:t>Aliquam dapibus.</w:t>
          </w:r>
        </w:p>
      </w:docPartBody>
    </w:docPart>
    <w:docPart>
      <w:docPartPr>
        <w:name w:val="D9F3FBD600BB8D4DAAC3864DA58786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7C8D3E-8114-9B4A-9902-13B6D531A4C7}"/>
      </w:docPartPr>
      <w:docPartBody>
        <w:p w:rsidR="008F2E97" w:rsidRDefault="000E3A42">
          <w:pPr>
            <w:pStyle w:val="D9F3FBD600BB8D4DAAC3864DA587861E"/>
          </w:pPr>
          <w:r>
            <w:t xml:space="preserve">Nam ut est. In vehicula venenatis dui. Vestibulum ante ipsum primis in faucibus orci luctus et ultrices posuere cubilia Curae; Praesent venenatis gravida justo. In hac habitasse platea dictumst. Suspendisse dui. </w:t>
          </w:r>
        </w:p>
      </w:docPartBody>
    </w:docPart>
    <w:docPart>
      <w:docPartPr>
        <w:name w:val="D6BE1D2650ED2F4199D618B8AD8AB3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6D244B-E911-7349-8D0B-68475D97F596}"/>
      </w:docPartPr>
      <w:docPartBody>
        <w:p w:rsidR="008F2E97" w:rsidRDefault="000E3A42">
          <w:pPr>
            <w:pStyle w:val="D6BE1D2650ED2F4199D618B8AD8AB315"/>
          </w:pPr>
          <w:r>
            <w:t>Aliquam dapibus.</w:t>
          </w:r>
        </w:p>
      </w:docPartBody>
    </w:docPart>
    <w:docPart>
      <w:docPartPr>
        <w:name w:val="ED42FBE5012E214D8A02834AA8CC78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42DB8B-7C04-0D4C-94EB-A2A03A4EAD5B}"/>
      </w:docPartPr>
      <w:docPartBody>
        <w:p w:rsidR="008F2E97" w:rsidRDefault="000E3A42">
          <w:pPr>
            <w:pStyle w:val="ED42FBE5012E214D8A02834AA8CC788E"/>
          </w:pPr>
          <w:r>
            <w:t xml:space="preserve">Nam ut est. In vehicula venenatis dui. Vestibulum ante ipsum primis in faucibus orci luctus et ultrices posuere cubilia Curae; Praesent venenatis gravida justo. In hac habitasse platea dictumst. Suspendisse dui. </w:t>
          </w:r>
        </w:p>
      </w:docPartBody>
    </w:docPart>
    <w:docPart>
      <w:docPartPr>
        <w:name w:val="5D388E0D2157C740A331540237730E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DDEB0E-1FCB-C742-827B-8D6930685A51}"/>
      </w:docPartPr>
      <w:docPartBody>
        <w:p w:rsidR="008F2E97" w:rsidRDefault="000E3A42" w:rsidP="000E3A42">
          <w:pPr>
            <w:pStyle w:val="5D388E0D2157C740A331540237730E9C"/>
          </w:pPr>
          <w:r>
            <w:t>Lorem ipsum dolor</w:t>
          </w:r>
        </w:p>
      </w:docPartBody>
    </w:docPart>
    <w:docPart>
      <w:docPartPr>
        <w:name w:val="D8BE5AAC21495F47A7A2C1C395E7BA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492394-8116-C741-A731-FC039C09C012}"/>
      </w:docPartPr>
      <w:docPartBody>
        <w:p w:rsidR="000E3A42" w:rsidRDefault="000E3A42">
          <w:pPr>
            <w:pStyle w:val="ListBullet"/>
          </w:pPr>
          <w:r>
            <w:t>Etiam cursus suscipit enim. Nulla facilisi. Integer eleifend diam eu diam. Donec dapibus enim sollicitudin nulla. Nam hendrerit. Nunc id nisi. Curabitur sed neque. Pellentesque placerat consequat pede.</w:t>
          </w:r>
        </w:p>
        <w:p w:rsidR="000E3A42" w:rsidRDefault="000E3A42">
          <w:pPr>
            <w:pStyle w:val="ListBullet"/>
          </w:pPr>
          <w:r>
            <w:t>Nullam dapibus elementum metus. Aenean libero sem, commodo euismod, imperdiet et, molestie vel, neque. Duis nec sapien eu pede consectetuer placerat.</w:t>
          </w:r>
        </w:p>
        <w:p w:rsidR="008F2E97" w:rsidRDefault="000E3A42" w:rsidP="000E3A42">
          <w:pPr>
            <w:pStyle w:val="D8BE5AAC21495F47A7A2C1C395E7BA86"/>
          </w:pPr>
          <w:r>
            <w:t>Pellentesque interdum, tellus non consectetuer mattis, lectus eros volutpat nunc, auctor nonummy nulla lectus nec tellus. Aliquam hendrerit lorem vulputate turpis.</w:t>
          </w:r>
        </w:p>
      </w:docPartBody>
    </w:docPart>
    <w:docPart>
      <w:docPartPr>
        <w:name w:val="6BD5E27DC055C74D91256125734F4C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FF542D-42C7-DE40-B062-FFD8432B0ED3}"/>
      </w:docPartPr>
      <w:docPartBody>
        <w:p w:rsidR="008F2E97" w:rsidRDefault="000E3A42" w:rsidP="000E3A42">
          <w:pPr>
            <w:pStyle w:val="6BD5E27DC055C74D91256125734F4CD6"/>
          </w:pPr>
          <w:r>
            <w:t>Lorem ipsum dolor</w:t>
          </w:r>
        </w:p>
      </w:docPartBody>
    </w:docPart>
    <w:docPart>
      <w:docPartPr>
        <w:name w:val="988BCB0AEBCCE9409D20B591356E7C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9F83EF-67D7-094D-8A2B-78CC4907FCB0}"/>
      </w:docPartPr>
      <w:docPartBody>
        <w:p w:rsidR="00D9578C" w:rsidRDefault="00D9578C" w:rsidP="00D9578C">
          <w:pPr>
            <w:pStyle w:val="988BCB0AEBCCE9409D20B591356E7C5E"/>
          </w:pPr>
          <w:r>
            <w:t>Lorem ipsum dolor</w:t>
          </w:r>
        </w:p>
      </w:docPartBody>
    </w:docPart>
    <w:docPart>
      <w:docPartPr>
        <w:name w:val="B0BA1501E7917D46B80E5E7E2569D6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C979FF-29EE-154D-80FE-F28ECABD2A9F}"/>
      </w:docPartPr>
      <w:docPartBody>
        <w:p w:rsidR="00D9578C" w:rsidRDefault="00D9578C" w:rsidP="00D9578C">
          <w:pPr>
            <w:pStyle w:val="B0BA1501E7917D46B80E5E7E2569D620"/>
          </w:pPr>
          <w:r>
            <w:t>Lorem ipsum dolor</w:t>
          </w:r>
        </w:p>
      </w:docPartBody>
    </w:docPart>
    <w:docPart>
      <w:docPartPr>
        <w:name w:val="68CE8687D03C454C898D8EDECAA4A6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11F20-3B2F-834E-835B-439A60467525}"/>
      </w:docPartPr>
      <w:docPartBody>
        <w:p w:rsidR="00D9578C" w:rsidRDefault="00D9578C">
          <w:pPr>
            <w:pStyle w:val="ListBullet"/>
          </w:pPr>
          <w:r>
            <w:t>Etiam cursus suscipit enim. Nulla facilisi. Integer eleifend diam eu diam. Donec dapibus enim sollicitudin nulla. Nam hendrerit. Nunc id nisi. Curabitur sed neque. Pellentesque placerat consequat pede.</w:t>
          </w:r>
        </w:p>
        <w:p w:rsidR="00D9578C" w:rsidRDefault="00D9578C">
          <w:pPr>
            <w:pStyle w:val="ListBullet"/>
          </w:pPr>
          <w:r>
            <w:t>Nullam dapibus elementum metus. Aenean libero sem, commodo euismod, imperdiet et, molestie vel, neque. Duis nec sapien eu pede consectetuer placerat.</w:t>
          </w:r>
        </w:p>
        <w:p w:rsidR="00D9578C" w:rsidRDefault="00D9578C" w:rsidP="00D9578C">
          <w:pPr>
            <w:pStyle w:val="68CE8687D03C454C898D8EDECAA4A66C"/>
          </w:pPr>
          <w:r>
            <w:t>Pellentesque interdum, tellus non consectetuer mattis, lectus eros volutpat nunc, auctor nonummy nulla lectus nec tellus. Aliquam hendrerit lorem vulputate turpis.</w:t>
          </w:r>
        </w:p>
      </w:docPartBody>
    </w:docPart>
    <w:docPart>
      <w:docPartPr>
        <w:name w:val="834142179B074943AB7E429D3A37A2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7361C7-016E-4E40-8F6F-A2544C22F1E6}"/>
      </w:docPartPr>
      <w:docPartBody>
        <w:p w:rsidR="00D9578C" w:rsidRDefault="00D9578C" w:rsidP="00D9578C">
          <w:pPr>
            <w:pStyle w:val="834142179B074943AB7E429D3A37A2D8"/>
          </w:pPr>
          <w:r>
            <w:t>Lorem ipsum dolor</w:t>
          </w:r>
        </w:p>
      </w:docPartBody>
    </w:docPart>
    <w:docPart>
      <w:docPartPr>
        <w:name w:val="626053C25D5D5744AD7A4B8F7E5F19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6E8436-62CA-954B-B822-F8435E9E025E}"/>
      </w:docPartPr>
      <w:docPartBody>
        <w:p w:rsidR="00D9578C" w:rsidRDefault="00D9578C" w:rsidP="00D9578C">
          <w:pPr>
            <w:pStyle w:val="626053C25D5D5744AD7A4B8F7E5F1944"/>
          </w:pPr>
          <w:r>
            <w:t>Lorem ipsum dolor</w:t>
          </w:r>
        </w:p>
      </w:docPartBody>
    </w:docPart>
    <w:docPart>
      <w:docPartPr>
        <w:name w:val="C3F9F96B04A6C1428EB2D4562A1064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15636D-4FB4-B84E-BE5E-E333AD685550}"/>
      </w:docPartPr>
      <w:docPartBody>
        <w:p w:rsidR="00D9578C" w:rsidRDefault="00D9578C" w:rsidP="00D9578C">
          <w:pPr>
            <w:pStyle w:val="C3F9F96B04A6C1428EB2D4562A106450"/>
          </w:pPr>
          <w:r>
            <w:t>Lorem ipsum dolor</w:t>
          </w:r>
        </w:p>
      </w:docPartBody>
    </w:docPart>
    <w:docPart>
      <w:docPartPr>
        <w:name w:val="677703213705FD41B0B129F92893FA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91E443-C1F7-8940-8599-04083D42BD21}"/>
      </w:docPartPr>
      <w:docPartBody>
        <w:p w:rsidR="00D9578C" w:rsidRDefault="00D9578C" w:rsidP="00D9578C">
          <w:pPr>
            <w:pStyle w:val="677703213705FD41B0B129F92893FA01"/>
          </w:pPr>
          <w:r>
            <w:t>Lorem ipsum dolor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76479A"/>
    <w:multiLevelType w:val="hybridMultilevel"/>
    <w:tmpl w:val="504AB1BC"/>
    <w:lvl w:ilvl="0" w:tplc="A7D67094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 w:themeColor="text1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3A42"/>
    <w:rsid w:val="0005538C"/>
    <w:rsid w:val="000E3A42"/>
    <w:rsid w:val="008F2E97"/>
    <w:rsid w:val="00D95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D9578C"/>
    <w:pPr>
      <w:spacing w:after="200"/>
    </w:pPr>
    <w:rPr>
      <w:rFonts w:eastAsiaTheme="minorHAnsi"/>
      <w:sz w:val="20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D9578C"/>
    <w:rPr>
      <w:rFonts w:eastAsiaTheme="minorHAnsi"/>
      <w:sz w:val="20"/>
      <w:szCs w:val="22"/>
      <w:lang w:eastAsia="en-US"/>
    </w:rPr>
  </w:style>
  <w:style w:type="paragraph" w:customStyle="1" w:styleId="50C4FCCB22350A489DC1ED77C98ECD2C">
    <w:name w:val="50C4FCCB22350A489DC1ED77C98ECD2C"/>
  </w:style>
  <w:style w:type="paragraph" w:customStyle="1" w:styleId="D24BAF944A4AA941A0FCB554EDC11386">
    <w:name w:val="D24BAF944A4AA941A0FCB554EDC11386"/>
  </w:style>
  <w:style w:type="paragraph" w:styleId="ListBullet">
    <w:name w:val="List Bullet"/>
    <w:basedOn w:val="Normal"/>
    <w:rsid w:val="00D9578C"/>
    <w:pPr>
      <w:numPr>
        <w:numId w:val="1"/>
      </w:numPr>
      <w:spacing w:after="120" w:line="276" w:lineRule="auto"/>
    </w:pPr>
    <w:rPr>
      <w:rFonts w:eastAsiaTheme="minorHAnsi"/>
      <w:sz w:val="20"/>
      <w:szCs w:val="22"/>
      <w:lang w:eastAsia="en-US"/>
    </w:rPr>
  </w:style>
  <w:style w:type="paragraph" w:customStyle="1" w:styleId="E132C65CB3B2E04BA8986C1665368109">
    <w:name w:val="E132C65CB3B2E04BA8986C1665368109"/>
  </w:style>
  <w:style w:type="paragraph" w:customStyle="1" w:styleId="0EFBE2FEF7C94E428483C50498BF2C51">
    <w:name w:val="0EFBE2FEF7C94E428483C50498BF2C51"/>
  </w:style>
  <w:style w:type="paragraph" w:customStyle="1" w:styleId="E9AB59D0A0C4AE4AA6B2BE635849FCE5">
    <w:name w:val="E9AB59D0A0C4AE4AA6B2BE635849FCE5"/>
  </w:style>
  <w:style w:type="paragraph" w:customStyle="1" w:styleId="7F10016528E78943918C33F25FD66A50">
    <w:name w:val="7F10016528E78943918C33F25FD66A50"/>
  </w:style>
  <w:style w:type="paragraph" w:customStyle="1" w:styleId="D9F3FBD600BB8D4DAAC3864DA587861E">
    <w:name w:val="D9F3FBD600BB8D4DAAC3864DA587861E"/>
  </w:style>
  <w:style w:type="paragraph" w:customStyle="1" w:styleId="D6BE1D2650ED2F4199D618B8AD8AB315">
    <w:name w:val="D6BE1D2650ED2F4199D618B8AD8AB315"/>
  </w:style>
  <w:style w:type="paragraph" w:customStyle="1" w:styleId="ED42FBE5012E214D8A02834AA8CC788E">
    <w:name w:val="ED42FBE5012E214D8A02834AA8CC788E"/>
  </w:style>
  <w:style w:type="paragraph" w:customStyle="1" w:styleId="012D8F58B98A0345A9AD1A26032AF89F">
    <w:name w:val="012D8F58B98A0345A9AD1A26032AF89F"/>
  </w:style>
  <w:style w:type="paragraph" w:customStyle="1" w:styleId="B14D658AABD6B74BB8F15E544BF146CE">
    <w:name w:val="B14D658AABD6B74BB8F15E544BF146CE"/>
    <w:rsid w:val="000E3A42"/>
  </w:style>
  <w:style w:type="paragraph" w:customStyle="1" w:styleId="8990D26443796D41B1E4BAB54D4A494B">
    <w:name w:val="8990D26443796D41B1E4BAB54D4A494B"/>
    <w:rsid w:val="000E3A42"/>
  </w:style>
  <w:style w:type="paragraph" w:customStyle="1" w:styleId="5D388E0D2157C740A331540237730E9C">
    <w:name w:val="5D388E0D2157C740A331540237730E9C"/>
    <w:rsid w:val="000E3A42"/>
  </w:style>
  <w:style w:type="paragraph" w:customStyle="1" w:styleId="D8BE5AAC21495F47A7A2C1C395E7BA86">
    <w:name w:val="D8BE5AAC21495F47A7A2C1C395E7BA86"/>
    <w:rsid w:val="000E3A42"/>
  </w:style>
  <w:style w:type="paragraph" w:customStyle="1" w:styleId="AAC0FDE7C530EC48A4DC60A18D7F40F6">
    <w:name w:val="AAC0FDE7C530EC48A4DC60A18D7F40F6"/>
    <w:rsid w:val="000E3A42"/>
  </w:style>
  <w:style w:type="paragraph" w:customStyle="1" w:styleId="53412B0D19DC554DB523490EDD558762">
    <w:name w:val="53412B0D19DC554DB523490EDD558762"/>
    <w:rsid w:val="000E3A42"/>
  </w:style>
  <w:style w:type="paragraph" w:customStyle="1" w:styleId="6BD5E27DC055C74D91256125734F4CD6">
    <w:name w:val="6BD5E27DC055C74D91256125734F4CD6"/>
    <w:rsid w:val="000E3A42"/>
  </w:style>
  <w:style w:type="paragraph" w:customStyle="1" w:styleId="C4876A9EEF4DB743AC6FBBA88678F0DB">
    <w:name w:val="C4876A9EEF4DB743AC6FBBA88678F0DB"/>
    <w:rsid w:val="000E3A42"/>
  </w:style>
  <w:style w:type="paragraph" w:customStyle="1" w:styleId="EA687D4BCF48BB46A082747CF30DB51A">
    <w:name w:val="EA687D4BCF48BB46A082747CF30DB51A"/>
    <w:rsid w:val="000E3A42"/>
  </w:style>
  <w:style w:type="paragraph" w:customStyle="1" w:styleId="8AF0012034EB8D4B9C0544368ED0C6C4">
    <w:name w:val="8AF0012034EB8D4B9C0544368ED0C6C4"/>
    <w:rsid w:val="00D9578C"/>
  </w:style>
  <w:style w:type="paragraph" w:customStyle="1" w:styleId="E2828E8066C2A640A1A4421016C1DA3E">
    <w:name w:val="E2828E8066C2A640A1A4421016C1DA3E"/>
    <w:rsid w:val="00D9578C"/>
  </w:style>
  <w:style w:type="paragraph" w:customStyle="1" w:styleId="BD3E92BC74A35B4BB3AC07DA1D964E0D">
    <w:name w:val="BD3E92BC74A35B4BB3AC07DA1D964E0D"/>
    <w:rsid w:val="00D9578C"/>
  </w:style>
  <w:style w:type="paragraph" w:customStyle="1" w:styleId="FC00F4A0C4D124409E3474A8ED958F11">
    <w:name w:val="FC00F4A0C4D124409E3474A8ED958F11"/>
    <w:rsid w:val="00D9578C"/>
  </w:style>
  <w:style w:type="paragraph" w:customStyle="1" w:styleId="3288B0D53D1A994CBE709FEF2024A774">
    <w:name w:val="3288B0D53D1A994CBE709FEF2024A774"/>
    <w:rsid w:val="00D9578C"/>
  </w:style>
  <w:style w:type="paragraph" w:customStyle="1" w:styleId="988BCB0AEBCCE9409D20B591356E7C5E">
    <w:name w:val="988BCB0AEBCCE9409D20B591356E7C5E"/>
    <w:rsid w:val="00D9578C"/>
  </w:style>
  <w:style w:type="paragraph" w:customStyle="1" w:styleId="9B07FC2C4729EE4C9A0965F79DCD326C">
    <w:name w:val="9B07FC2C4729EE4C9A0965F79DCD326C"/>
    <w:rsid w:val="00D9578C"/>
  </w:style>
  <w:style w:type="paragraph" w:customStyle="1" w:styleId="2237975B88DEF648A0A9AC620037A59A">
    <w:name w:val="2237975B88DEF648A0A9AC620037A59A"/>
    <w:rsid w:val="00D9578C"/>
  </w:style>
  <w:style w:type="paragraph" w:customStyle="1" w:styleId="48590B9C87F34341B99892B25A806634">
    <w:name w:val="48590B9C87F34341B99892B25A806634"/>
    <w:rsid w:val="00D9578C"/>
  </w:style>
  <w:style w:type="paragraph" w:customStyle="1" w:styleId="B0BA1501E7917D46B80E5E7E2569D620">
    <w:name w:val="B0BA1501E7917D46B80E5E7E2569D620"/>
    <w:rsid w:val="00D9578C"/>
  </w:style>
  <w:style w:type="paragraph" w:customStyle="1" w:styleId="68CE8687D03C454C898D8EDECAA4A66C">
    <w:name w:val="68CE8687D03C454C898D8EDECAA4A66C"/>
    <w:rsid w:val="00D9578C"/>
  </w:style>
  <w:style w:type="paragraph" w:customStyle="1" w:styleId="834142179B074943AB7E429D3A37A2D8">
    <w:name w:val="834142179B074943AB7E429D3A37A2D8"/>
    <w:rsid w:val="00D9578C"/>
  </w:style>
  <w:style w:type="paragraph" w:customStyle="1" w:styleId="626053C25D5D5744AD7A4B8F7E5F1944">
    <w:name w:val="626053C25D5D5744AD7A4B8F7E5F1944"/>
    <w:rsid w:val="00D9578C"/>
  </w:style>
  <w:style w:type="paragraph" w:customStyle="1" w:styleId="C3F9F96B04A6C1428EB2D4562A106450">
    <w:name w:val="C3F9F96B04A6C1428EB2D4562A106450"/>
    <w:rsid w:val="00D9578C"/>
  </w:style>
  <w:style w:type="paragraph" w:customStyle="1" w:styleId="677703213705FD41B0B129F92893FA01">
    <w:name w:val="677703213705FD41B0B129F92893FA01"/>
    <w:rsid w:val="00D9578C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D9578C"/>
    <w:pPr>
      <w:spacing w:after="200"/>
    </w:pPr>
    <w:rPr>
      <w:rFonts w:eastAsiaTheme="minorHAnsi"/>
      <w:sz w:val="20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D9578C"/>
    <w:rPr>
      <w:rFonts w:eastAsiaTheme="minorHAnsi"/>
      <w:sz w:val="20"/>
      <w:szCs w:val="22"/>
      <w:lang w:eastAsia="en-US"/>
    </w:rPr>
  </w:style>
  <w:style w:type="paragraph" w:customStyle="1" w:styleId="50C4FCCB22350A489DC1ED77C98ECD2C">
    <w:name w:val="50C4FCCB22350A489DC1ED77C98ECD2C"/>
  </w:style>
  <w:style w:type="paragraph" w:customStyle="1" w:styleId="D24BAF944A4AA941A0FCB554EDC11386">
    <w:name w:val="D24BAF944A4AA941A0FCB554EDC11386"/>
  </w:style>
  <w:style w:type="paragraph" w:styleId="ListBullet">
    <w:name w:val="List Bullet"/>
    <w:basedOn w:val="Normal"/>
    <w:rsid w:val="00D9578C"/>
    <w:pPr>
      <w:numPr>
        <w:numId w:val="1"/>
      </w:numPr>
      <w:spacing w:after="120" w:line="276" w:lineRule="auto"/>
    </w:pPr>
    <w:rPr>
      <w:rFonts w:eastAsiaTheme="minorHAnsi"/>
      <w:sz w:val="20"/>
      <w:szCs w:val="22"/>
      <w:lang w:eastAsia="en-US"/>
    </w:rPr>
  </w:style>
  <w:style w:type="paragraph" w:customStyle="1" w:styleId="E132C65CB3B2E04BA8986C1665368109">
    <w:name w:val="E132C65CB3B2E04BA8986C1665368109"/>
  </w:style>
  <w:style w:type="paragraph" w:customStyle="1" w:styleId="0EFBE2FEF7C94E428483C50498BF2C51">
    <w:name w:val="0EFBE2FEF7C94E428483C50498BF2C51"/>
  </w:style>
  <w:style w:type="paragraph" w:customStyle="1" w:styleId="E9AB59D0A0C4AE4AA6B2BE635849FCE5">
    <w:name w:val="E9AB59D0A0C4AE4AA6B2BE635849FCE5"/>
  </w:style>
  <w:style w:type="paragraph" w:customStyle="1" w:styleId="7F10016528E78943918C33F25FD66A50">
    <w:name w:val="7F10016528E78943918C33F25FD66A50"/>
  </w:style>
  <w:style w:type="paragraph" w:customStyle="1" w:styleId="D9F3FBD600BB8D4DAAC3864DA587861E">
    <w:name w:val="D9F3FBD600BB8D4DAAC3864DA587861E"/>
  </w:style>
  <w:style w:type="paragraph" w:customStyle="1" w:styleId="D6BE1D2650ED2F4199D618B8AD8AB315">
    <w:name w:val="D6BE1D2650ED2F4199D618B8AD8AB315"/>
  </w:style>
  <w:style w:type="paragraph" w:customStyle="1" w:styleId="ED42FBE5012E214D8A02834AA8CC788E">
    <w:name w:val="ED42FBE5012E214D8A02834AA8CC788E"/>
  </w:style>
  <w:style w:type="paragraph" w:customStyle="1" w:styleId="012D8F58B98A0345A9AD1A26032AF89F">
    <w:name w:val="012D8F58B98A0345A9AD1A26032AF89F"/>
  </w:style>
  <w:style w:type="paragraph" w:customStyle="1" w:styleId="B14D658AABD6B74BB8F15E544BF146CE">
    <w:name w:val="B14D658AABD6B74BB8F15E544BF146CE"/>
    <w:rsid w:val="000E3A42"/>
  </w:style>
  <w:style w:type="paragraph" w:customStyle="1" w:styleId="8990D26443796D41B1E4BAB54D4A494B">
    <w:name w:val="8990D26443796D41B1E4BAB54D4A494B"/>
    <w:rsid w:val="000E3A42"/>
  </w:style>
  <w:style w:type="paragraph" w:customStyle="1" w:styleId="5D388E0D2157C740A331540237730E9C">
    <w:name w:val="5D388E0D2157C740A331540237730E9C"/>
    <w:rsid w:val="000E3A42"/>
  </w:style>
  <w:style w:type="paragraph" w:customStyle="1" w:styleId="D8BE5AAC21495F47A7A2C1C395E7BA86">
    <w:name w:val="D8BE5AAC21495F47A7A2C1C395E7BA86"/>
    <w:rsid w:val="000E3A42"/>
  </w:style>
  <w:style w:type="paragraph" w:customStyle="1" w:styleId="AAC0FDE7C530EC48A4DC60A18D7F40F6">
    <w:name w:val="AAC0FDE7C530EC48A4DC60A18D7F40F6"/>
    <w:rsid w:val="000E3A42"/>
  </w:style>
  <w:style w:type="paragraph" w:customStyle="1" w:styleId="53412B0D19DC554DB523490EDD558762">
    <w:name w:val="53412B0D19DC554DB523490EDD558762"/>
    <w:rsid w:val="000E3A42"/>
  </w:style>
  <w:style w:type="paragraph" w:customStyle="1" w:styleId="6BD5E27DC055C74D91256125734F4CD6">
    <w:name w:val="6BD5E27DC055C74D91256125734F4CD6"/>
    <w:rsid w:val="000E3A42"/>
  </w:style>
  <w:style w:type="paragraph" w:customStyle="1" w:styleId="C4876A9EEF4DB743AC6FBBA88678F0DB">
    <w:name w:val="C4876A9EEF4DB743AC6FBBA88678F0DB"/>
    <w:rsid w:val="000E3A42"/>
  </w:style>
  <w:style w:type="paragraph" w:customStyle="1" w:styleId="EA687D4BCF48BB46A082747CF30DB51A">
    <w:name w:val="EA687D4BCF48BB46A082747CF30DB51A"/>
    <w:rsid w:val="000E3A42"/>
  </w:style>
  <w:style w:type="paragraph" w:customStyle="1" w:styleId="8AF0012034EB8D4B9C0544368ED0C6C4">
    <w:name w:val="8AF0012034EB8D4B9C0544368ED0C6C4"/>
    <w:rsid w:val="00D9578C"/>
  </w:style>
  <w:style w:type="paragraph" w:customStyle="1" w:styleId="E2828E8066C2A640A1A4421016C1DA3E">
    <w:name w:val="E2828E8066C2A640A1A4421016C1DA3E"/>
    <w:rsid w:val="00D9578C"/>
  </w:style>
  <w:style w:type="paragraph" w:customStyle="1" w:styleId="BD3E92BC74A35B4BB3AC07DA1D964E0D">
    <w:name w:val="BD3E92BC74A35B4BB3AC07DA1D964E0D"/>
    <w:rsid w:val="00D9578C"/>
  </w:style>
  <w:style w:type="paragraph" w:customStyle="1" w:styleId="FC00F4A0C4D124409E3474A8ED958F11">
    <w:name w:val="FC00F4A0C4D124409E3474A8ED958F11"/>
    <w:rsid w:val="00D9578C"/>
  </w:style>
  <w:style w:type="paragraph" w:customStyle="1" w:styleId="3288B0D53D1A994CBE709FEF2024A774">
    <w:name w:val="3288B0D53D1A994CBE709FEF2024A774"/>
    <w:rsid w:val="00D9578C"/>
  </w:style>
  <w:style w:type="paragraph" w:customStyle="1" w:styleId="988BCB0AEBCCE9409D20B591356E7C5E">
    <w:name w:val="988BCB0AEBCCE9409D20B591356E7C5E"/>
    <w:rsid w:val="00D9578C"/>
  </w:style>
  <w:style w:type="paragraph" w:customStyle="1" w:styleId="9B07FC2C4729EE4C9A0965F79DCD326C">
    <w:name w:val="9B07FC2C4729EE4C9A0965F79DCD326C"/>
    <w:rsid w:val="00D9578C"/>
  </w:style>
  <w:style w:type="paragraph" w:customStyle="1" w:styleId="2237975B88DEF648A0A9AC620037A59A">
    <w:name w:val="2237975B88DEF648A0A9AC620037A59A"/>
    <w:rsid w:val="00D9578C"/>
  </w:style>
  <w:style w:type="paragraph" w:customStyle="1" w:styleId="48590B9C87F34341B99892B25A806634">
    <w:name w:val="48590B9C87F34341B99892B25A806634"/>
    <w:rsid w:val="00D9578C"/>
  </w:style>
  <w:style w:type="paragraph" w:customStyle="1" w:styleId="B0BA1501E7917D46B80E5E7E2569D620">
    <w:name w:val="B0BA1501E7917D46B80E5E7E2569D620"/>
    <w:rsid w:val="00D9578C"/>
  </w:style>
  <w:style w:type="paragraph" w:customStyle="1" w:styleId="68CE8687D03C454C898D8EDECAA4A66C">
    <w:name w:val="68CE8687D03C454C898D8EDECAA4A66C"/>
    <w:rsid w:val="00D9578C"/>
  </w:style>
  <w:style w:type="paragraph" w:customStyle="1" w:styleId="834142179B074943AB7E429D3A37A2D8">
    <w:name w:val="834142179B074943AB7E429D3A37A2D8"/>
    <w:rsid w:val="00D9578C"/>
  </w:style>
  <w:style w:type="paragraph" w:customStyle="1" w:styleId="626053C25D5D5744AD7A4B8F7E5F1944">
    <w:name w:val="626053C25D5D5744AD7A4B8F7E5F1944"/>
    <w:rsid w:val="00D9578C"/>
  </w:style>
  <w:style w:type="paragraph" w:customStyle="1" w:styleId="C3F9F96B04A6C1428EB2D4562A106450">
    <w:name w:val="C3F9F96B04A6C1428EB2D4562A106450"/>
    <w:rsid w:val="00D9578C"/>
  </w:style>
  <w:style w:type="paragraph" w:customStyle="1" w:styleId="677703213705FD41B0B129F92893FA01">
    <w:name w:val="677703213705FD41B0B129F92893FA01"/>
    <w:rsid w:val="00D9578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Simple Resume.dotx</Template>
  <TotalTime>28</TotalTime>
  <Pages>2</Pages>
  <Words>560</Words>
  <Characters>3197</Characters>
  <Application>Microsoft Macintosh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Objective</vt:lpstr>
      <vt:lpstr>Experience</vt:lpstr>
      <vt:lpstr>    Lorem ipsum dolor	[Insert Dates]</vt:lpstr>
      <vt:lpstr>    Lorem ipsum dolor	[Insert Dates]</vt:lpstr>
      <vt:lpstr>Education</vt:lpstr>
      <vt:lpstr>    Aliquam dapibus.	[Insert Dates]</vt:lpstr>
      <vt:lpstr>    Aliquam dapibus.	[Insert Dates]</vt:lpstr>
      <vt:lpstr>Skills</vt:lpstr>
    </vt:vector>
  </TitlesOfParts>
  <Manager/>
  <Company/>
  <LinksUpToDate>false</LinksUpToDate>
  <CharactersWithSpaces>3750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Dahotre</dc:creator>
  <cp:keywords/>
  <dc:description/>
  <cp:lastModifiedBy>Aniket Dahotre</cp:lastModifiedBy>
  <cp:revision>8</cp:revision>
  <cp:lastPrinted>2012-01-08T03:27:00Z</cp:lastPrinted>
  <dcterms:created xsi:type="dcterms:W3CDTF">2012-01-08T03:27:00Z</dcterms:created>
  <dcterms:modified xsi:type="dcterms:W3CDTF">2012-01-14T11:28:00Z</dcterms:modified>
  <cp:category/>
</cp:coreProperties>
</file>